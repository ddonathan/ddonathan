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purl.oclc.org/ooxml/officeDocument/relationships/officeDocument" Target="word/document.xml"/>
  <Relationship Id="rId5" Type="http://purl.oclc.org/ooxml/officeDocument/relationships/customProperties" Target="docProps/custom.xml"/>
  <Relationship Id="rId4" Type="http://purl.oclc.org/ooxml/officeDocument/relationships/extendedProperties" Target="docProps/app.xml"/>
</Relationships>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DAAAFEC" w14:textId="79F500EA" w:rsidR="00A268CA" w:rsidRDefault="00504887" w:rsidP="00504887">
      <w:pPr>
        <w:bidi w:val="0"/>
        <w:ind w:end="7.10pt"/>
        <w:jc w:val="start"/>
        <w:rPr>
          <w:rFonts w:ascii="Arial" w:eastAsia="Arial Unicode MS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Name: John</w:t>
      </w:r>
      <w:r w:rsidR="002B795D">
        <w:rPr>
          <w:rFonts w:ascii="Arial" w:hAnsi="Arial" w:cs="Arial"/>
          <w:b/>
          <w:bCs/>
          <w:sz w:val="24"/>
          <w:szCs w:val="24"/>
        </w:rPr>
        <w:t/>
      </w:r>
      <w:r>
        <w:rPr>
          <w:rFonts w:ascii="Arial" w:hAnsi="Arial" w:cs="Arial"/>
          <w:b/>
          <w:bCs/>
          <w:sz w:val="24"/>
          <w:szCs w:val="24"/>
        </w:rPr>
        <w:t/>
      </w:r>
    </w:p>
    <w:sectPr w:rsidR="00A268CA" w:rsidSect="002B795D">
      <w:headerReference w:type="default" r:id="rId8"/>
      <w:footerReference w:type="default" r:id="rId9"/>
      <w:endnotePr>
        <w:numFmt w:val="lowerLetter"/>
      </w:endnotePr>
      <w:type w:val="continuous"/>
      <w:pgSz w:w="595.35pt" w:h="842pt" w:code="9"/>
      <w:pgMar w:top="85.05pt" w:right="56.70pt" w:bottom="63.80pt" w:left="56.70pt" w:header="42.55pt" w:footer="85.05pt" w:gutter="0pt"/>
      <w:cols w:space="36pt"/>
      <w:bidi/>
      <w:rtlGutter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C5648B3" w14:textId="77777777" w:rsidR="00B13F32" w:rsidRDefault="00B13F32">
      <w:r>
        <w:separator/>
      </w:r>
    </w:p>
  </w:endnote>
  <w:endnote w:type="continuationSeparator" w:id="0">
    <w:p w14:paraId="144DC1AC" w14:textId="77777777" w:rsidR="00B13F32" w:rsidRDefault="00B1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David">
    <w:altName w:val="David"/>
    <w:charset w:characterSet="windows-1255"/>
    <w:family w:val="swiss"/>
    <w:pitch w:val="variable"/>
    <w:sig w:usb0="00000803" w:usb1="00000000" w:usb2="00000000" w:usb3="00000000" w:csb0="00000021" w:csb1="00000000"/>
  </w:font>
  <w:font w:name="Miriam">
    <w:altName w:val="Malgun Gothic Semilight"/>
    <w:charset w:characterSet="windows-1255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characterSet="windows-1251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B006397" w14:textId="0532D16C" w:rsidR="006C79B0" w:rsidRPr="00E3563D" w:rsidRDefault="00000000" w:rsidP="009D3CE2">
    <w:pPr>
      <w:pStyle w:val="Footer"/>
      <w:jc w:val="center"/>
      <w:rPr>
        <w:rtl/>
      </w:rPr>
    </w:pPr>
    <w:sdt>
      <w:sdtPr>
        <w:rPr>
          <w:rtl/>
        </w:rPr>
        <w:id w:val="-2110189556"/>
        <w:docPartObj>
          <w:docPartGallery w:val="Page Numbers (Bottom of Page)"/>
          <w:docPartUnique/>
        </w:docPartObj>
      </w:sdtPr>
      <w:sdtEndPr>
        <w:rPr>
          <w:cs/>
        </w:rPr>
      </w:sdtEndPr>
      <w:sdtContent>
        <w:r w:rsidR="009D3CE2">
          <w:fldChar w:fldCharType="begin"/>
        </w:r>
        <w:r w:rsidR="009D3CE2">
          <w:rPr>
            <w:rtl/>
            <w:cs/>
          </w:rPr>
          <w:instrText>PAGE   \* MERGEFORMAT</w:instrText>
        </w:r>
        <w:r w:rsidR="009D3CE2">
          <w:fldChar w:fldCharType="separate"/>
        </w:r>
        <w:r w:rsidR="00CA44BC" w:rsidRPr="00CA44BC">
          <w:rPr>
            <w:rtl/>
            <w:lang w:val="he-IL"/>
          </w:rPr>
          <w:t>7</w:t>
        </w:r>
        <w:r w:rsidR="009D3CE2">
          <w:fldChar w:fldCharType="end"/>
        </w:r>
      </w:sdtContent>
    </w:sdt>
    <w:r w:rsidR="009D3CE2" w:rsidRPr="002E267F">
      <w:rPr>
        <w:szCs w:val="22"/>
        <w:lang w:eastAsia="en-US"/>
      </w:rPr>
      <w:drawing>
        <wp:anchor distT="0" distB="0" distL="114300" distR="114300" simplePos="0" relativeHeight="251659264" behindDoc="0" locked="0" layoutInCell="1" allowOverlap="1" wp14:anchorId="2E2FA492" wp14:editId="74C94F1A">
          <wp:simplePos x="0" y="0"/>
          <wp:positionH relativeFrom="margin">
            <wp:posOffset>33020</wp:posOffset>
          </wp:positionH>
          <wp:positionV relativeFrom="paragraph">
            <wp:posOffset>408940</wp:posOffset>
          </wp:positionV>
          <wp:extent cx="6391275" cy="476250"/>
          <wp:effectExtent l="0" t="0" r="9525" b="0"/>
          <wp:wrapThrough wrapText="bothSides">
            <wp:wrapPolygon edited="0">
              <wp:start x="0" y="0"/>
              <wp:lineTo x="0" y="20736"/>
              <wp:lineTo x="21568" y="20736"/>
              <wp:lineTo x="21568" y="0"/>
              <wp:lineTo x="0" y="0"/>
            </wp:wrapPolygon>
          </wp:wrapThrough>
          <wp:docPr id="9" name="Picture 9" descr="C:\Users\ronenbm\Desktop\Template\A4_footer_v3.jpg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 descr="C:\Users\ronenbm\Desktop\Template\A4_footer_v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.727%" t="9.447%" r="9.949%" b="53.705%"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0B5A218" w14:textId="77777777" w:rsidR="00B13F32" w:rsidRDefault="00B13F32">
      <w:r>
        <w:separator/>
      </w:r>
    </w:p>
  </w:footnote>
  <w:footnote w:type="continuationSeparator" w:id="0">
    <w:p w14:paraId="00671EE0" w14:textId="77777777" w:rsidR="00B13F32" w:rsidRDefault="00B13F32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8F036F7" w14:textId="77777777" w:rsidR="006C79B0" w:rsidRDefault="00A528B4" w:rsidP="00E3563D">
    <w:pPr>
      <w:pStyle w:val="Header"/>
      <w:jc w:val="end"/>
      <w:rPr>
        <w:rtl/>
      </w:rPr>
    </w:pPr>
    <w:r w:rsidRPr="00B61B9A">
      <w:rPr>
        <w:lang w:val="en-US" w:eastAsia="en-US"/>
      </w:rPr>
      <w:drawing>
        <wp:inline distT="0" distB="0" distL="0" distR="0" wp14:anchorId="106B9A1C" wp14:editId="0B03DC86">
          <wp:extent cx="1485900" cy="466725"/>
          <wp:effectExtent l="0" t="0" r="0" b="0"/>
          <wp:docPr id="8" name="Picture 8" descr="C:\Users\rant\Desktop\BRANDING\לוגואים\PNG\StoreNext_Logo_2.png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C:\Users\rant\Desktop\BRANDING\לוגואים\PNG\StoreNext_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795E0C" w14:textId="77777777" w:rsidR="006C79B0" w:rsidRPr="00E3563D" w:rsidRDefault="006C79B0" w:rsidP="00E3563D">
    <w:pPr>
      <w:pStyle w:val="Header"/>
      <w:rPr>
        <w:rtl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37726E"/>
    <w:multiLevelType w:val="hybridMultilevel"/>
    <w:tmpl w:val="70F012B4"/>
    <w:lvl w:ilvl="0" w:tplc="040D0001">
      <w:start w:val="1"/>
      <w:numFmt w:val="bullet"/>
      <w:lvlText w:val=""/>
      <w:lvlJc w:val="start"/>
      <w:pPr>
        <w:tabs>
          <w:tab w:val="num" w:pos="36pt"/>
        </w:tabs>
        <w:ind w:start="36pt" w:end="36pt" w:hanging="18pt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start"/>
      <w:pPr>
        <w:tabs>
          <w:tab w:val="num" w:pos="72pt"/>
        </w:tabs>
        <w:ind w:start="72pt" w:end="72pt" w:hanging="18pt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start"/>
      <w:pPr>
        <w:tabs>
          <w:tab w:val="num" w:pos="108pt"/>
        </w:tabs>
        <w:ind w:start="108pt" w:end="108pt" w:hanging="18pt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start"/>
      <w:pPr>
        <w:tabs>
          <w:tab w:val="num" w:pos="144pt"/>
        </w:tabs>
        <w:ind w:start="144pt" w:end="144pt" w:hanging="18pt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start"/>
      <w:pPr>
        <w:tabs>
          <w:tab w:val="num" w:pos="180pt"/>
        </w:tabs>
        <w:ind w:start="180pt" w:end="180pt" w:hanging="18pt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start"/>
      <w:pPr>
        <w:tabs>
          <w:tab w:val="num" w:pos="216pt"/>
        </w:tabs>
        <w:ind w:start="216pt" w:end="216pt" w:hanging="18pt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start"/>
      <w:pPr>
        <w:tabs>
          <w:tab w:val="num" w:pos="252pt"/>
        </w:tabs>
        <w:ind w:start="252pt" w:end="252pt" w:hanging="18pt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start"/>
      <w:pPr>
        <w:tabs>
          <w:tab w:val="num" w:pos="288pt"/>
        </w:tabs>
        <w:ind w:start="288pt" w:end="288pt" w:hanging="18pt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start"/>
      <w:pPr>
        <w:tabs>
          <w:tab w:val="num" w:pos="324pt"/>
        </w:tabs>
        <w:ind w:start="324pt" w:end="324pt" w:hanging="18pt"/>
      </w:pPr>
      <w:rPr>
        <w:rFonts w:ascii="Wingdings" w:hAnsi="Wingdings" w:hint="default"/>
      </w:rPr>
    </w:lvl>
  </w:abstractNum>
  <w:abstractNum w:abstractNumId="1" w15:restartNumberingAfterBreak="0">
    <w:nsid w:val="0F915459"/>
    <w:multiLevelType w:val="hybridMultilevel"/>
    <w:tmpl w:val="55DEBB1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16C115A"/>
    <w:multiLevelType w:val="hybridMultilevel"/>
    <w:tmpl w:val="039E09B0"/>
    <w:lvl w:ilvl="0" w:tplc="0409000F">
      <w:start w:val="1"/>
      <w:numFmt w:val="decimal"/>
      <w:lvlText w:val="%1."/>
      <w:lvlJc w:val="start"/>
      <w:pPr>
        <w:ind w:start="18pt" w:hanging="18pt"/>
      </w:pPr>
      <w:rPr>
        <w:rFonts w:cs="Times New Roman"/>
      </w:rPr>
    </w:lvl>
    <w:lvl w:ilvl="1" w:tplc="04090019">
      <w:start w:val="1"/>
      <w:numFmt w:val="lowerLetter"/>
      <w:lvlText w:val="%2."/>
      <w:lvlJc w:val="start"/>
      <w:pPr>
        <w:ind w:start="54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ind w:start="90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ind w:start="126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ind w:start="162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ind w:start="198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ind w:start="234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ind w:start="270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ind w:start="306pt" w:hanging="9pt"/>
      </w:pPr>
      <w:rPr>
        <w:rFonts w:cs="Times New Roman"/>
      </w:rPr>
    </w:lvl>
  </w:abstractNum>
  <w:abstractNum w:abstractNumId="3" w15:restartNumberingAfterBreak="0">
    <w:nsid w:val="15CC7A43"/>
    <w:multiLevelType w:val="hybridMultilevel"/>
    <w:tmpl w:val="43CAF7F8"/>
    <w:lvl w:ilvl="0" w:tplc="CC601A16">
      <w:start w:val="90"/>
      <w:numFmt w:val="decimal"/>
      <w:lvlText w:val="%1"/>
      <w:lvlJc w:val="start"/>
      <w:pPr>
        <w:ind w:start="36pt" w:hanging="18pt"/>
      </w:pPr>
      <w:rPr>
        <w:sz w:val="22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>
      <w:start w:val="1"/>
      <w:numFmt w:val="lowerRoman"/>
      <w:lvlText w:val="%3."/>
      <w:lvlJc w:val="end"/>
      <w:pPr>
        <w:ind w:start="108pt" w:hanging="9pt"/>
      </w:pPr>
    </w:lvl>
    <w:lvl w:ilvl="3" w:tplc="0409000F">
      <w:start w:val="1"/>
      <w:numFmt w:val="decimal"/>
      <w:lvlText w:val="%4."/>
      <w:lvlJc w:val="start"/>
      <w:pPr>
        <w:ind w:start="144pt" w:hanging="18pt"/>
      </w:pPr>
    </w:lvl>
    <w:lvl w:ilvl="4" w:tplc="04090019">
      <w:start w:val="1"/>
      <w:numFmt w:val="lowerLetter"/>
      <w:lvlText w:val="%5."/>
      <w:lvlJc w:val="start"/>
      <w:pPr>
        <w:ind w:start="180pt" w:hanging="18pt"/>
      </w:pPr>
    </w:lvl>
    <w:lvl w:ilvl="5" w:tplc="0409001B">
      <w:start w:val="1"/>
      <w:numFmt w:val="lowerRoman"/>
      <w:lvlText w:val="%6."/>
      <w:lvlJc w:val="end"/>
      <w:pPr>
        <w:ind w:start="216pt" w:hanging="9pt"/>
      </w:pPr>
    </w:lvl>
    <w:lvl w:ilvl="6" w:tplc="0409000F">
      <w:start w:val="1"/>
      <w:numFmt w:val="decimal"/>
      <w:lvlText w:val="%7."/>
      <w:lvlJc w:val="start"/>
      <w:pPr>
        <w:ind w:start="252pt" w:hanging="18pt"/>
      </w:pPr>
    </w:lvl>
    <w:lvl w:ilvl="7" w:tplc="04090019">
      <w:start w:val="1"/>
      <w:numFmt w:val="lowerLetter"/>
      <w:lvlText w:val="%8."/>
      <w:lvlJc w:val="start"/>
      <w:pPr>
        <w:ind w:start="288pt" w:hanging="18pt"/>
      </w:pPr>
    </w:lvl>
    <w:lvl w:ilvl="8" w:tplc="0409001B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19311F1A"/>
    <w:multiLevelType w:val="hybridMultilevel"/>
    <w:tmpl w:val="6EE4C400"/>
    <w:lvl w:ilvl="0" w:tplc="DD6E4668">
      <w:start w:val="1"/>
      <w:numFmt w:val="hebrew1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198E038A"/>
    <w:multiLevelType w:val="hybridMultilevel"/>
    <w:tmpl w:val="D5409A8A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01E5092"/>
    <w:multiLevelType w:val="hybridMultilevel"/>
    <w:tmpl w:val="C44C3F8A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0409000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7" w15:restartNumberingAfterBreak="0">
    <w:nsid w:val="269D2098"/>
    <w:multiLevelType w:val="hybridMultilevel"/>
    <w:tmpl w:val="18DAA29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FD54389"/>
    <w:multiLevelType w:val="hybridMultilevel"/>
    <w:tmpl w:val="57E8EC24"/>
    <w:lvl w:ilvl="0" w:tplc="96EC7470">
      <w:start w:val="1"/>
      <w:numFmt w:val="decimal"/>
      <w:lvlText w:val="%1."/>
      <w:lvlJc w:val="start"/>
      <w:pPr>
        <w:ind w:start="36pt" w:hanging="18pt"/>
      </w:pPr>
      <w:rPr>
        <w:sz w:val="16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>
      <w:start w:val="1"/>
      <w:numFmt w:val="lowerRoman"/>
      <w:lvlText w:val="%3."/>
      <w:lvlJc w:val="end"/>
      <w:pPr>
        <w:ind w:start="108pt" w:hanging="9pt"/>
      </w:pPr>
    </w:lvl>
    <w:lvl w:ilvl="3" w:tplc="0409000F">
      <w:start w:val="1"/>
      <w:numFmt w:val="decimal"/>
      <w:lvlText w:val="%4."/>
      <w:lvlJc w:val="start"/>
      <w:pPr>
        <w:ind w:start="144pt" w:hanging="18pt"/>
      </w:pPr>
    </w:lvl>
    <w:lvl w:ilvl="4" w:tplc="04090019">
      <w:start w:val="1"/>
      <w:numFmt w:val="lowerLetter"/>
      <w:lvlText w:val="%5."/>
      <w:lvlJc w:val="start"/>
      <w:pPr>
        <w:ind w:start="180pt" w:hanging="18pt"/>
      </w:pPr>
    </w:lvl>
    <w:lvl w:ilvl="5" w:tplc="0409001B">
      <w:start w:val="1"/>
      <w:numFmt w:val="lowerRoman"/>
      <w:lvlText w:val="%6."/>
      <w:lvlJc w:val="end"/>
      <w:pPr>
        <w:ind w:start="216pt" w:hanging="9pt"/>
      </w:pPr>
    </w:lvl>
    <w:lvl w:ilvl="6" w:tplc="0409000F">
      <w:start w:val="1"/>
      <w:numFmt w:val="decimal"/>
      <w:lvlText w:val="%7."/>
      <w:lvlJc w:val="start"/>
      <w:pPr>
        <w:ind w:start="252pt" w:hanging="18pt"/>
      </w:pPr>
    </w:lvl>
    <w:lvl w:ilvl="7" w:tplc="04090019">
      <w:start w:val="1"/>
      <w:numFmt w:val="lowerLetter"/>
      <w:lvlText w:val="%8."/>
      <w:lvlJc w:val="start"/>
      <w:pPr>
        <w:ind w:start="288pt" w:hanging="18pt"/>
      </w:pPr>
    </w:lvl>
    <w:lvl w:ilvl="8" w:tplc="0409001B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463065E5"/>
    <w:multiLevelType w:val="hybridMultilevel"/>
    <w:tmpl w:val="B12A3FE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4C797AEB"/>
    <w:multiLevelType w:val="hybridMultilevel"/>
    <w:tmpl w:val="13424874"/>
    <w:lvl w:ilvl="0" w:tplc="C5F03934">
      <w:start w:val="1"/>
      <w:numFmt w:val="hebrew1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59461371"/>
    <w:multiLevelType w:val="hybridMultilevel"/>
    <w:tmpl w:val="F8B4C4DA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2" w15:restartNumberingAfterBreak="0">
    <w:nsid w:val="5CA45C28"/>
    <w:multiLevelType w:val="hybridMultilevel"/>
    <w:tmpl w:val="29AE6AB4"/>
    <w:lvl w:ilvl="0" w:tplc="F10CFB9C">
      <w:numFmt w:val="bullet"/>
      <w:lvlText w:val=""/>
      <w:lvlJc w:val="start"/>
      <w:pPr>
        <w:ind w:start="54pt" w:hanging="18pt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3" w15:restartNumberingAfterBreak="0">
    <w:nsid w:val="61D72FA8"/>
    <w:multiLevelType w:val="hybridMultilevel"/>
    <w:tmpl w:val="CBFE6D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61D911EE"/>
    <w:multiLevelType w:val="hybridMultilevel"/>
    <w:tmpl w:val="664A8342"/>
    <w:lvl w:ilvl="0" w:tplc="3D7651BE">
      <w:start w:val="1"/>
      <w:numFmt w:val="hebrew1"/>
      <w:lvlText w:val="%1."/>
      <w:lvlJc w:val="start"/>
      <w:pPr>
        <w:ind w:start="220.5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256.50pt" w:hanging="18pt"/>
      </w:pPr>
    </w:lvl>
    <w:lvl w:ilvl="2" w:tplc="0409001B" w:tentative="1">
      <w:start w:val="1"/>
      <w:numFmt w:val="lowerRoman"/>
      <w:lvlText w:val="%3."/>
      <w:lvlJc w:val="end"/>
      <w:pPr>
        <w:ind w:start="292.50pt" w:hanging="9pt"/>
      </w:pPr>
    </w:lvl>
    <w:lvl w:ilvl="3" w:tplc="0409000F" w:tentative="1">
      <w:start w:val="1"/>
      <w:numFmt w:val="decimal"/>
      <w:lvlText w:val="%4."/>
      <w:lvlJc w:val="start"/>
      <w:pPr>
        <w:ind w:start="328.50pt" w:hanging="18pt"/>
      </w:pPr>
    </w:lvl>
    <w:lvl w:ilvl="4" w:tplc="04090019" w:tentative="1">
      <w:start w:val="1"/>
      <w:numFmt w:val="lowerLetter"/>
      <w:lvlText w:val="%5."/>
      <w:lvlJc w:val="start"/>
      <w:pPr>
        <w:ind w:start="364.50pt" w:hanging="18pt"/>
      </w:pPr>
    </w:lvl>
    <w:lvl w:ilvl="5" w:tplc="0409001B" w:tentative="1">
      <w:start w:val="1"/>
      <w:numFmt w:val="lowerRoman"/>
      <w:lvlText w:val="%6."/>
      <w:lvlJc w:val="end"/>
      <w:pPr>
        <w:ind w:start="400.50pt" w:hanging="9pt"/>
      </w:pPr>
    </w:lvl>
    <w:lvl w:ilvl="6" w:tplc="0409000F" w:tentative="1">
      <w:start w:val="1"/>
      <w:numFmt w:val="decimal"/>
      <w:lvlText w:val="%7."/>
      <w:lvlJc w:val="start"/>
      <w:pPr>
        <w:ind w:start="436.50pt" w:hanging="18pt"/>
      </w:pPr>
    </w:lvl>
    <w:lvl w:ilvl="7" w:tplc="04090019" w:tentative="1">
      <w:start w:val="1"/>
      <w:numFmt w:val="lowerLetter"/>
      <w:lvlText w:val="%8."/>
      <w:lvlJc w:val="start"/>
      <w:pPr>
        <w:ind w:start="472.50pt" w:hanging="18pt"/>
      </w:pPr>
    </w:lvl>
    <w:lvl w:ilvl="8" w:tplc="0409001B" w:tentative="1">
      <w:start w:val="1"/>
      <w:numFmt w:val="lowerRoman"/>
      <w:lvlText w:val="%9."/>
      <w:lvlJc w:val="end"/>
      <w:pPr>
        <w:ind w:start="508.50pt" w:hanging="9pt"/>
      </w:pPr>
    </w:lvl>
  </w:abstractNum>
  <w:abstractNum w:abstractNumId="15" w15:restartNumberingAfterBreak="0">
    <w:nsid w:val="68E02A42"/>
    <w:multiLevelType w:val="hybridMultilevel"/>
    <w:tmpl w:val="440C1128"/>
    <w:lvl w:ilvl="0" w:tplc="705838C4">
      <w:start w:val="1"/>
      <w:numFmt w:val="decimal"/>
      <w:lvlText w:val="%1."/>
      <w:lvlJc w:val="start"/>
      <w:pPr>
        <w:ind w:start="32.15pt" w:hanging="18pt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6F04341D"/>
    <w:multiLevelType w:val="hybridMultilevel"/>
    <w:tmpl w:val="F5D454E2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741A69A7"/>
    <w:multiLevelType w:val="hybridMultilevel"/>
    <w:tmpl w:val="DB9A1E38"/>
    <w:lvl w:ilvl="0" w:tplc="04090001">
      <w:start w:val="1"/>
      <w:numFmt w:val="bullet"/>
      <w:lvlText w:val=""/>
      <w:lvlJc w:val="start"/>
      <w:pPr>
        <w:tabs>
          <w:tab w:val="num" w:pos="72.10pt"/>
        </w:tabs>
        <w:ind w:start="72.1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108.10pt"/>
        </w:tabs>
        <w:ind w:start="108.10pt" w:hanging="18pt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start"/>
      <w:pPr>
        <w:tabs>
          <w:tab w:val="num" w:pos="144.10pt"/>
        </w:tabs>
        <w:ind w:start="144.10pt" w:hanging="18pt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80.10pt"/>
        </w:tabs>
        <w:ind w:start="180.1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216.10pt"/>
        </w:tabs>
        <w:ind w:start="216.1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52.10pt"/>
        </w:tabs>
        <w:ind w:start="252.1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88.10pt"/>
        </w:tabs>
        <w:ind w:start="288.1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324.10pt"/>
        </w:tabs>
        <w:ind w:start="324.1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60.10pt"/>
        </w:tabs>
        <w:ind w:start="360.10pt" w:hanging="18pt"/>
      </w:pPr>
      <w:rPr>
        <w:rFonts w:ascii="Wingdings" w:hAnsi="Wingdings" w:hint="default"/>
      </w:rPr>
    </w:lvl>
  </w:abstractNum>
  <w:num w:numId="1" w16cid:durableId="59250532">
    <w:abstractNumId w:val="6"/>
  </w:num>
  <w:num w:numId="2" w16cid:durableId="1132988224">
    <w:abstractNumId w:val="17"/>
  </w:num>
  <w:num w:numId="3" w16cid:durableId="117532004">
    <w:abstractNumId w:val="0"/>
  </w:num>
  <w:num w:numId="4" w16cid:durableId="1633899790">
    <w:abstractNumId w:val="17"/>
  </w:num>
  <w:num w:numId="5" w16cid:durableId="1343121597">
    <w:abstractNumId w:val="3"/>
    <w:lvlOverride w:ilvl="0">
      <w:startOverride w:val="9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664123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6142077">
    <w:abstractNumId w:val="1"/>
  </w:num>
  <w:num w:numId="8" w16cid:durableId="174149012">
    <w:abstractNumId w:val="11"/>
  </w:num>
  <w:num w:numId="9" w16cid:durableId="1022820785">
    <w:abstractNumId w:val="7"/>
  </w:num>
  <w:num w:numId="10" w16cid:durableId="1163157695">
    <w:abstractNumId w:val="15"/>
  </w:num>
  <w:num w:numId="11" w16cid:durableId="1289891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73170354">
    <w:abstractNumId w:val="12"/>
  </w:num>
  <w:num w:numId="13" w16cid:durableId="1535920878">
    <w:abstractNumId w:val="8"/>
  </w:num>
  <w:num w:numId="14" w16cid:durableId="959148187">
    <w:abstractNumId w:val="10"/>
  </w:num>
  <w:num w:numId="15" w16cid:durableId="1912424757">
    <w:abstractNumId w:val="4"/>
  </w:num>
  <w:num w:numId="16" w16cid:durableId="203176598">
    <w:abstractNumId w:val="14"/>
  </w:num>
  <w:num w:numId="17" w16cid:durableId="588850498">
    <w:abstractNumId w:val="9"/>
  </w:num>
  <w:num w:numId="18" w16cid:durableId="416363950">
    <w:abstractNumId w:val="13"/>
  </w:num>
  <w:num w:numId="19" w16cid:durableId="42295321">
    <w:abstractNumId w:val="16"/>
  </w:num>
  <w:num w:numId="20" w16cid:durableId="2077706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grammar="clean"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lickAndTypeStyle w:val="a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E8"/>
    <w:rsid w:val="00001BE0"/>
    <w:rsid w:val="00006BF0"/>
    <w:rsid w:val="000078B9"/>
    <w:rsid w:val="00010953"/>
    <w:rsid w:val="00012E8C"/>
    <w:rsid w:val="000148FC"/>
    <w:rsid w:val="00015378"/>
    <w:rsid w:val="00015C8E"/>
    <w:rsid w:val="000166FA"/>
    <w:rsid w:val="00017D80"/>
    <w:rsid w:val="0002157B"/>
    <w:rsid w:val="00021F73"/>
    <w:rsid w:val="000231F9"/>
    <w:rsid w:val="000240B3"/>
    <w:rsid w:val="000256B4"/>
    <w:rsid w:val="00025EF8"/>
    <w:rsid w:val="000330BE"/>
    <w:rsid w:val="0003420A"/>
    <w:rsid w:val="00034EA4"/>
    <w:rsid w:val="00037C9D"/>
    <w:rsid w:val="000408E3"/>
    <w:rsid w:val="000475E4"/>
    <w:rsid w:val="00053958"/>
    <w:rsid w:val="00055C6C"/>
    <w:rsid w:val="00056143"/>
    <w:rsid w:val="0005683A"/>
    <w:rsid w:val="00061BBF"/>
    <w:rsid w:val="00062600"/>
    <w:rsid w:val="000650E6"/>
    <w:rsid w:val="00067457"/>
    <w:rsid w:val="00067867"/>
    <w:rsid w:val="000731A8"/>
    <w:rsid w:val="00073583"/>
    <w:rsid w:val="00075D92"/>
    <w:rsid w:val="00076773"/>
    <w:rsid w:val="000775B4"/>
    <w:rsid w:val="00086E74"/>
    <w:rsid w:val="00090D7A"/>
    <w:rsid w:val="00091C33"/>
    <w:rsid w:val="000A19B5"/>
    <w:rsid w:val="000A2A28"/>
    <w:rsid w:val="000A2BF7"/>
    <w:rsid w:val="000A46A6"/>
    <w:rsid w:val="000A4891"/>
    <w:rsid w:val="000A56D7"/>
    <w:rsid w:val="000A7EAD"/>
    <w:rsid w:val="000B573E"/>
    <w:rsid w:val="000B5E72"/>
    <w:rsid w:val="000B7236"/>
    <w:rsid w:val="000C102C"/>
    <w:rsid w:val="000C265D"/>
    <w:rsid w:val="000D1141"/>
    <w:rsid w:val="000D1946"/>
    <w:rsid w:val="000D1AB5"/>
    <w:rsid w:val="000D3F8C"/>
    <w:rsid w:val="000D7F04"/>
    <w:rsid w:val="000E0EA3"/>
    <w:rsid w:val="000E10C0"/>
    <w:rsid w:val="000E17FB"/>
    <w:rsid w:val="000E2EB4"/>
    <w:rsid w:val="000E4622"/>
    <w:rsid w:val="000E6E3D"/>
    <w:rsid w:val="000F2735"/>
    <w:rsid w:val="000F7BFC"/>
    <w:rsid w:val="00101745"/>
    <w:rsid w:val="0010321E"/>
    <w:rsid w:val="00105861"/>
    <w:rsid w:val="00106F98"/>
    <w:rsid w:val="00120739"/>
    <w:rsid w:val="00120A93"/>
    <w:rsid w:val="00120C2C"/>
    <w:rsid w:val="00122125"/>
    <w:rsid w:val="0012299D"/>
    <w:rsid w:val="00123EC1"/>
    <w:rsid w:val="001249C5"/>
    <w:rsid w:val="001254C9"/>
    <w:rsid w:val="00135257"/>
    <w:rsid w:val="0013602C"/>
    <w:rsid w:val="0013746F"/>
    <w:rsid w:val="001402B3"/>
    <w:rsid w:val="001411D2"/>
    <w:rsid w:val="001424C5"/>
    <w:rsid w:val="001438B9"/>
    <w:rsid w:val="0014450D"/>
    <w:rsid w:val="001446E2"/>
    <w:rsid w:val="00145935"/>
    <w:rsid w:val="001463FE"/>
    <w:rsid w:val="001475F4"/>
    <w:rsid w:val="00147F7C"/>
    <w:rsid w:val="00152C32"/>
    <w:rsid w:val="0015308D"/>
    <w:rsid w:val="00154237"/>
    <w:rsid w:val="00156B9D"/>
    <w:rsid w:val="00156C26"/>
    <w:rsid w:val="0016077B"/>
    <w:rsid w:val="00163354"/>
    <w:rsid w:val="00170E4F"/>
    <w:rsid w:val="0017601B"/>
    <w:rsid w:val="001760D3"/>
    <w:rsid w:val="001776AB"/>
    <w:rsid w:val="00177FB8"/>
    <w:rsid w:val="0018101B"/>
    <w:rsid w:val="001814B4"/>
    <w:rsid w:val="00181EBF"/>
    <w:rsid w:val="00184413"/>
    <w:rsid w:val="00185B7D"/>
    <w:rsid w:val="00185E2C"/>
    <w:rsid w:val="00186AE1"/>
    <w:rsid w:val="00194C10"/>
    <w:rsid w:val="00195A9A"/>
    <w:rsid w:val="0019666A"/>
    <w:rsid w:val="00196EFF"/>
    <w:rsid w:val="001A0ED3"/>
    <w:rsid w:val="001A113F"/>
    <w:rsid w:val="001A1B43"/>
    <w:rsid w:val="001A2DA8"/>
    <w:rsid w:val="001B5EAC"/>
    <w:rsid w:val="001C12B1"/>
    <w:rsid w:val="001C1361"/>
    <w:rsid w:val="001C2784"/>
    <w:rsid w:val="001C5058"/>
    <w:rsid w:val="001D2E75"/>
    <w:rsid w:val="001D44AB"/>
    <w:rsid w:val="001D4D57"/>
    <w:rsid w:val="001E0E36"/>
    <w:rsid w:val="001E2228"/>
    <w:rsid w:val="001E2E58"/>
    <w:rsid w:val="001E40AC"/>
    <w:rsid w:val="001E4BDB"/>
    <w:rsid w:val="001E5DFC"/>
    <w:rsid w:val="001E604D"/>
    <w:rsid w:val="001E7D8A"/>
    <w:rsid w:val="001F3026"/>
    <w:rsid w:val="001F3F30"/>
    <w:rsid w:val="001F62F0"/>
    <w:rsid w:val="001F6EF3"/>
    <w:rsid w:val="001F7885"/>
    <w:rsid w:val="00204425"/>
    <w:rsid w:val="00204C07"/>
    <w:rsid w:val="00205532"/>
    <w:rsid w:val="00205D86"/>
    <w:rsid w:val="00206316"/>
    <w:rsid w:val="00206675"/>
    <w:rsid w:val="002074D0"/>
    <w:rsid w:val="00211D74"/>
    <w:rsid w:val="00213E7C"/>
    <w:rsid w:val="00215591"/>
    <w:rsid w:val="002157E9"/>
    <w:rsid w:val="00217159"/>
    <w:rsid w:val="00217D6B"/>
    <w:rsid w:val="00220ADB"/>
    <w:rsid w:val="00220C83"/>
    <w:rsid w:val="00223151"/>
    <w:rsid w:val="00224DE7"/>
    <w:rsid w:val="00233EB6"/>
    <w:rsid w:val="00244E84"/>
    <w:rsid w:val="0024561E"/>
    <w:rsid w:val="00245E4C"/>
    <w:rsid w:val="0024628E"/>
    <w:rsid w:val="00246336"/>
    <w:rsid w:val="00251D28"/>
    <w:rsid w:val="002521FF"/>
    <w:rsid w:val="00252F8D"/>
    <w:rsid w:val="0025318F"/>
    <w:rsid w:val="002536ED"/>
    <w:rsid w:val="00254509"/>
    <w:rsid w:val="00254D18"/>
    <w:rsid w:val="00256551"/>
    <w:rsid w:val="00256E61"/>
    <w:rsid w:val="00257E21"/>
    <w:rsid w:val="002601C8"/>
    <w:rsid w:val="00260D40"/>
    <w:rsid w:val="00260E2D"/>
    <w:rsid w:val="00261473"/>
    <w:rsid w:val="00261CA1"/>
    <w:rsid w:val="00263E52"/>
    <w:rsid w:val="002713F4"/>
    <w:rsid w:val="00271735"/>
    <w:rsid w:val="00271968"/>
    <w:rsid w:val="00274292"/>
    <w:rsid w:val="002771AC"/>
    <w:rsid w:val="0027772A"/>
    <w:rsid w:val="00280E4B"/>
    <w:rsid w:val="002811A8"/>
    <w:rsid w:val="00281535"/>
    <w:rsid w:val="0028195E"/>
    <w:rsid w:val="00282B53"/>
    <w:rsid w:val="00282BD6"/>
    <w:rsid w:val="0028544B"/>
    <w:rsid w:val="00285A93"/>
    <w:rsid w:val="00286F02"/>
    <w:rsid w:val="00286F58"/>
    <w:rsid w:val="00287AEB"/>
    <w:rsid w:val="0029657F"/>
    <w:rsid w:val="002969DA"/>
    <w:rsid w:val="002A21E3"/>
    <w:rsid w:val="002A32C9"/>
    <w:rsid w:val="002A34F4"/>
    <w:rsid w:val="002A4EFB"/>
    <w:rsid w:val="002A54A8"/>
    <w:rsid w:val="002A689D"/>
    <w:rsid w:val="002A68BD"/>
    <w:rsid w:val="002A701D"/>
    <w:rsid w:val="002B3069"/>
    <w:rsid w:val="002B4707"/>
    <w:rsid w:val="002B4D16"/>
    <w:rsid w:val="002B557F"/>
    <w:rsid w:val="002B795D"/>
    <w:rsid w:val="002B79B6"/>
    <w:rsid w:val="002C0627"/>
    <w:rsid w:val="002D0306"/>
    <w:rsid w:val="002D6AF9"/>
    <w:rsid w:val="002D7026"/>
    <w:rsid w:val="002E1486"/>
    <w:rsid w:val="002E1CA3"/>
    <w:rsid w:val="002E2DB1"/>
    <w:rsid w:val="002E3A57"/>
    <w:rsid w:val="002E5180"/>
    <w:rsid w:val="002E637C"/>
    <w:rsid w:val="002E7B25"/>
    <w:rsid w:val="002F0555"/>
    <w:rsid w:val="002F1500"/>
    <w:rsid w:val="002F268B"/>
    <w:rsid w:val="002F3807"/>
    <w:rsid w:val="002F3FFD"/>
    <w:rsid w:val="002F483E"/>
    <w:rsid w:val="002F7AE2"/>
    <w:rsid w:val="00301DB1"/>
    <w:rsid w:val="00303237"/>
    <w:rsid w:val="00303442"/>
    <w:rsid w:val="00305AA4"/>
    <w:rsid w:val="00305E53"/>
    <w:rsid w:val="00307FF9"/>
    <w:rsid w:val="003105A5"/>
    <w:rsid w:val="00312531"/>
    <w:rsid w:val="00315BBC"/>
    <w:rsid w:val="00316C53"/>
    <w:rsid w:val="00321D31"/>
    <w:rsid w:val="0032456F"/>
    <w:rsid w:val="00333E80"/>
    <w:rsid w:val="00336F8D"/>
    <w:rsid w:val="00340464"/>
    <w:rsid w:val="003440EB"/>
    <w:rsid w:val="003459CC"/>
    <w:rsid w:val="00347C21"/>
    <w:rsid w:val="00347FCC"/>
    <w:rsid w:val="003517EC"/>
    <w:rsid w:val="00351E40"/>
    <w:rsid w:val="003530D5"/>
    <w:rsid w:val="003546D4"/>
    <w:rsid w:val="00356CD0"/>
    <w:rsid w:val="003601C6"/>
    <w:rsid w:val="00360FFB"/>
    <w:rsid w:val="00362CF2"/>
    <w:rsid w:val="00365327"/>
    <w:rsid w:val="00370A89"/>
    <w:rsid w:val="00370B43"/>
    <w:rsid w:val="003726C1"/>
    <w:rsid w:val="00374579"/>
    <w:rsid w:val="0037684E"/>
    <w:rsid w:val="003808D4"/>
    <w:rsid w:val="003809FC"/>
    <w:rsid w:val="00384489"/>
    <w:rsid w:val="003871EA"/>
    <w:rsid w:val="00387C0A"/>
    <w:rsid w:val="00390D81"/>
    <w:rsid w:val="00390F34"/>
    <w:rsid w:val="003918AB"/>
    <w:rsid w:val="003944E1"/>
    <w:rsid w:val="00394681"/>
    <w:rsid w:val="003955BB"/>
    <w:rsid w:val="00397407"/>
    <w:rsid w:val="00397816"/>
    <w:rsid w:val="003A50A0"/>
    <w:rsid w:val="003A6FF7"/>
    <w:rsid w:val="003A7202"/>
    <w:rsid w:val="003B1582"/>
    <w:rsid w:val="003B35DF"/>
    <w:rsid w:val="003B3C9C"/>
    <w:rsid w:val="003B52C3"/>
    <w:rsid w:val="003C0165"/>
    <w:rsid w:val="003C0D6B"/>
    <w:rsid w:val="003C1FB0"/>
    <w:rsid w:val="003C4341"/>
    <w:rsid w:val="003C5EBF"/>
    <w:rsid w:val="003D18B9"/>
    <w:rsid w:val="003D1C52"/>
    <w:rsid w:val="003D4379"/>
    <w:rsid w:val="003D75A4"/>
    <w:rsid w:val="003D7EC5"/>
    <w:rsid w:val="003E2395"/>
    <w:rsid w:val="003E600F"/>
    <w:rsid w:val="003E7A98"/>
    <w:rsid w:val="003E7DE3"/>
    <w:rsid w:val="003F27E2"/>
    <w:rsid w:val="003F2C1F"/>
    <w:rsid w:val="003F370E"/>
    <w:rsid w:val="003F424C"/>
    <w:rsid w:val="003F74A0"/>
    <w:rsid w:val="003F76E7"/>
    <w:rsid w:val="003F7ACE"/>
    <w:rsid w:val="004014A0"/>
    <w:rsid w:val="00401AE5"/>
    <w:rsid w:val="004028C9"/>
    <w:rsid w:val="00403CD7"/>
    <w:rsid w:val="00404981"/>
    <w:rsid w:val="00405724"/>
    <w:rsid w:val="00410954"/>
    <w:rsid w:val="004116B7"/>
    <w:rsid w:val="00411963"/>
    <w:rsid w:val="0041382C"/>
    <w:rsid w:val="00417052"/>
    <w:rsid w:val="00417B6E"/>
    <w:rsid w:val="00417E34"/>
    <w:rsid w:val="00425BD1"/>
    <w:rsid w:val="00426E32"/>
    <w:rsid w:val="004273E8"/>
    <w:rsid w:val="004274DE"/>
    <w:rsid w:val="00432AB2"/>
    <w:rsid w:val="00432CA5"/>
    <w:rsid w:val="00433ED9"/>
    <w:rsid w:val="00434040"/>
    <w:rsid w:val="00434F29"/>
    <w:rsid w:val="004354E7"/>
    <w:rsid w:val="00435A81"/>
    <w:rsid w:val="00436F14"/>
    <w:rsid w:val="00443E26"/>
    <w:rsid w:val="00445C9B"/>
    <w:rsid w:val="00446121"/>
    <w:rsid w:val="00453F17"/>
    <w:rsid w:val="00463C09"/>
    <w:rsid w:val="00465F25"/>
    <w:rsid w:val="00466820"/>
    <w:rsid w:val="0046761F"/>
    <w:rsid w:val="004711B6"/>
    <w:rsid w:val="00471AD6"/>
    <w:rsid w:val="00472708"/>
    <w:rsid w:val="00472C10"/>
    <w:rsid w:val="00472DE5"/>
    <w:rsid w:val="004731B6"/>
    <w:rsid w:val="004758DD"/>
    <w:rsid w:val="004774B9"/>
    <w:rsid w:val="0048014E"/>
    <w:rsid w:val="00480E2C"/>
    <w:rsid w:val="00481B54"/>
    <w:rsid w:val="00481CFC"/>
    <w:rsid w:val="0048265F"/>
    <w:rsid w:val="00482713"/>
    <w:rsid w:val="004830EE"/>
    <w:rsid w:val="00483FCA"/>
    <w:rsid w:val="00485FF8"/>
    <w:rsid w:val="0049021B"/>
    <w:rsid w:val="00490AF8"/>
    <w:rsid w:val="004970B1"/>
    <w:rsid w:val="004A15A5"/>
    <w:rsid w:val="004A2712"/>
    <w:rsid w:val="004A42E0"/>
    <w:rsid w:val="004A6075"/>
    <w:rsid w:val="004A6F55"/>
    <w:rsid w:val="004B13AF"/>
    <w:rsid w:val="004B19D7"/>
    <w:rsid w:val="004B213C"/>
    <w:rsid w:val="004B44D0"/>
    <w:rsid w:val="004B51AD"/>
    <w:rsid w:val="004C0EE4"/>
    <w:rsid w:val="004C1AFD"/>
    <w:rsid w:val="004C6736"/>
    <w:rsid w:val="004C69F7"/>
    <w:rsid w:val="004C7777"/>
    <w:rsid w:val="004D0036"/>
    <w:rsid w:val="004D04D5"/>
    <w:rsid w:val="004D2847"/>
    <w:rsid w:val="004D305F"/>
    <w:rsid w:val="004D5BBA"/>
    <w:rsid w:val="004D6D14"/>
    <w:rsid w:val="004D7272"/>
    <w:rsid w:val="004E0F99"/>
    <w:rsid w:val="004E1BCF"/>
    <w:rsid w:val="004E2C45"/>
    <w:rsid w:val="004F4E28"/>
    <w:rsid w:val="004F532A"/>
    <w:rsid w:val="004F56F8"/>
    <w:rsid w:val="004F6512"/>
    <w:rsid w:val="004F70F1"/>
    <w:rsid w:val="00501C3D"/>
    <w:rsid w:val="00501F7B"/>
    <w:rsid w:val="00502D2E"/>
    <w:rsid w:val="00504887"/>
    <w:rsid w:val="005121B4"/>
    <w:rsid w:val="00513725"/>
    <w:rsid w:val="00520DE4"/>
    <w:rsid w:val="005239C2"/>
    <w:rsid w:val="00526C3E"/>
    <w:rsid w:val="00526D53"/>
    <w:rsid w:val="005362A5"/>
    <w:rsid w:val="005370F1"/>
    <w:rsid w:val="0054203E"/>
    <w:rsid w:val="00543458"/>
    <w:rsid w:val="0054423A"/>
    <w:rsid w:val="0054436A"/>
    <w:rsid w:val="00544E0D"/>
    <w:rsid w:val="0054522B"/>
    <w:rsid w:val="00550F82"/>
    <w:rsid w:val="00552985"/>
    <w:rsid w:val="00555796"/>
    <w:rsid w:val="005628B9"/>
    <w:rsid w:val="005660AE"/>
    <w:rsid w:val="005662BE"/>
    <w:rsid w:val="00566A0B"/>
    <w:rsid w:val="00567181"/>
    <w:rsid w:val="00570E7C"/>
    <w:rsid w:val="0057307B"/>
    <w:rsid w:val="00575266"/>
    <w:rsid w:val="00583E5D"/>
    <w:rsid w:val="00585044"/>
    <w:rsid w:val="0058643D"/>
    <w:rsid w:val="00586DB7"/>
    <w:rsid w:val="00586F54"/>
    <w:rsid w:val="005905EC"/>
    <w:rsid w:val="00595A03"/>
    <w:rsid w:val="00596390"/>
    <w:rsid w:val="00596E88"/>
    <w:rsid w:val="005A2290"/>
    <w:rsid w:val="005A378A"/>
    <w:rsid w:val="005A3BDC"/>
    <w:rsid w:val="005A6C23"/>
    <w:rsid w:val="005A7185"/>
    <w:rsid w:val="005B1EA1"/>
    <w:rsid w:val="005B26BF"/>
    <w:rsid w:val="005B3AC9"/>
    <w:rsid w:val="005B42A0"/>
    <w:rsid w:val="005B5D9F"/>
    <w:rsid w:val="005C08E3"/>
    <w:rsid w:val="005C0C34"/>
    <w:rsid w:val="005C2109"/>
    <w:rsid w:val="005C2BBA"/>
    <w:rsid w:val="005C3C8D"/>
    <w:rsid w:val="005C47A0"/>
    <w:rsid w:val="005C4DE0"/>
    <w:rsid w:val="005C6EFF"/>
    <w:rsid w:val="005C707E"/>
    <w:rsid w:val="005C7B27"/>
    <w:rsid w:val="005D25C7"/>
    <w:rsid w:val="005D3292"/>
    <w:rsid w:val="005D5E36"/>
    <w:rsid w:val="005D6F7F"/>
    <w:rsid w:val="005D71FB"/>
    <w:rsid w:val="005E0E13"/>
    <w:rsid w:val="005E1981"/>
    <w:rsid w:val="005E5331"/>
    <w:rsid w:val="005E5BC4"/>
    <w:rsid w:val="005F2CB1"/>
    <w:rsid w:val="005F2CDC"/>
    <w:rsid w:val="005F2D7E"/>
    <w:rsid w:val="00600A11"/>
    <w:rsid w:val="006031B9"/>
    <w:rsid w:val="0060712F"/>
    <w:rsid w:val="0060760D"/>
    <w:rsid w:val="0061318D"/>
    <w:rsid w:val="0061468C"/>
    <w:rsid w:val="00615909"/>
    <w:rsid w:val="00617996"/>
    <w:rsid w:val="00622A65"/>
    <w:rsid w:val="0062341A"/>
    <w:rsid w:val="006241B6"/>
    <w:rsid w:val="006256FF"/>
    <w:rsid w:val="00625A08"/>
    <w:rsid w:val="00626886"/>
    <w:rsid w:val="00630231"/>
    <w:rsid w:val="00630DC0"/>
    <w:rsid w:val="006313C2"/>
    <w:rsid w:val="00640543"/>
    <w:rsid w:val="0064068F"/>
    <w:rsid w:val="006411C9"/>
    <w:rsid w:val="00644D19"/>
    <w:rsid w:val="00651C48"/>
    <w:rsid w:val="00652786"/>
    <w:rsid w:val="00653221"/>
    <w:rsid w:val="0065452A"/>
    <w:rsid w:val="006556CD"/>
    <w:rsid w:val="006560D9"/>
    <w:rsid w:val="0066366E"/>
    <w:rsid w:val="006648A4"/>
    <w:rsid w:val="00670CF7"/>
    <w:rsid w:val="006711D8"/>
    <w:rsid w:val="006715F0"/>
    <w:rsid w:val="00671946"/>
    <w:rsid w:val="006723CC"/>
    <w:rsid w:val="006744D7"/>
    <w:rsid w:val="0067560B"/>
    <w:rsid w:val="00675A44"/>
    <w:rsid w:val="00682962"/>
    <w:rsid w:val="00683C90"/>
    <w:rsid w:val="006840F6"/>
    <w:rsid w:val="0068559D"/>
    <w:rsid w:val="00686B0E"/>
    <w:rsid w:val="006936CC"/>
    <w:rsid w:val="006944A9"/>
    <w:rsid w:val="00694533"/>
    <w:rsid w:val="006A1605"/>
    <w:rsid w:val="006A6C4F"/>
    <w:rsid w:val="006A7206"/>
    <w:rsid w:val="006A7C6D"/>
    <w:rsid w:val="006B015D"/>
    <w:rsid w:val="006B43C6"/>
    <w:rsid w:val="006B5273"/>
    <w:rsid w:val="006B71A1"/>
    <w:rsid w:val="006B72B1"/>
    <w:rsid w:val="006B7538"/>
    <w:rsid w:val="006C105D"/>
    <w:rsid w:val="006C1A6A"/>
    <w:rsid w:val="006C2B0B"/>
    <w:rsid w:val="006C2DED"/>
    <w:rsid w:val="006C6345"/>
    <w:rsid w:val="006C6722"/>
    <w:rsid w:val="006C79B0"/>
    <w:rsid w:val="006D0E02"/>
    <w:rsid w:val="006D46C2"/>
    <w:rsid w:val="006D692D"/>
    <w:rsid w:val="006D6B35"/>
    <w:rsid w:val="006E09CA"/>
    <w:rsid w:val="006E0B24"/>
    <w:rsid w:val="006E0D09"/>
    <w:rsid w:val="006E5B60"/>
    <w:rsid w:val="006E6AC6"/>
    <w:rsid w:val="006E7211"/>
    <w:rsid w:val="006F0832"/>
    <w:rsid w:val="006F2DB1"/>
    <w:rsid w:val="006F69B8"/>
    <w:rsid w:val="006F7BE2"/>
    <w:rsid w:val="00701458"/>
    <w:rsid w:val="00702DDC"/>
    <w:rsid w:val="00707C18"/>
    <w:rsid w:val="00711135"/>
    <w:rsid w:val="00712783"/>
    <w:rsid w:val="007149EA"/>
    <w:rsid w:val="007156D7"/>
    <w:rsid w:val="0072141A"/>
    <w:rsid w:val="0072293A"/>
    <w:rsid w:val="007241F8"/>
    <w:rsid w:val="00726A93"/>
    <w:rsid w:val="00727AC5"/>
    <w:rsid w:val="00730B96"/>
    <w:rsid w:val="00731DDD"/>
    <w:rsid w:val="0073314D"/>
    <w:rsid w:val="00733303"/>
    <w:rsid w:val="00734FC3"/>
    <w:rsid w:val="00735D57"/>
    <w:rsid w:val="00743394"/>
    <w:rsid w:val="007439F9"/>
    <w:rsid w:val="00743AC7"/>
    <w:rsid w:val="00744776"/>
    <w:rsid w:val="0074587A"/>
    <w:rsid w:val="00746A93"/>
    <w:rsid w:val="00746C7A"/>
    <w:rsid w:val="00752BE8"/>
    <w:rsid w:val="007544C9"/>
    <w:rsid w:val="007557C0"/>
    <w:rsid w:val="00755C45"/>
    <w:rsid w:val="007608FD"/>
    <w:rsid w:val="0076269B"/>
    <w:rsid w:val="0076276E"/>
    <w:rsid w:val="00764159"/>
    <w:rsid w:val="0076575F"/>
    <w:rsid w:val="007668E9"/>
    <w:rsid w:val="00767119"/>
    <w:rsid w:val="0077001F"/>
    <w:rsid w:val="00771DDA"/>
    <w:rsid w:val="007805A1"/>
    <w:rsid w:val="007815E9"/>
    <w:rsid w:val="00781864"/>
    <w:rsid w:val="00783B50"/>
    <w:rsid w:val="00784F88"/>
    <w:rsid w:val="00786A12"/>
    <w:rsid w:val="007879DD"/>
    <w:rsid w:val="007944AB"/>
    <w:rsid w:val="007953E2"/>
    <w:rsid w:val="00796C72"/>
    <w:rsid w:val="007A03A0"/>
    <w:rsid w:val="007A24A2"/>
    <w:rsid w:val="007A3972"/>
    <w:rsid w:val="007A5A67"/>
    <w:rsid w:val="007B0C52"/>
    <w:rsid w:val="007B0EC5"/>
    <w:rsid w:val="007B527D"/>
    <w:rsid w:val="007B5288"/>
    <w:rsid w:val="007B78E5"/>
    <w:rsid w:val="007C19AD"/>
    <w:rsid w:val="007C2D68"/>
    <w:rsid w:val="007C5091"/>
    <w:rsid w:val="007C521D"/>
    <w:rsid w:val="007C5B3A"/>
    <w:rsid w:val="007C69FE"/>
    <w:rsid w:val="007C7060"/>
    <w:rsid w:val="007C7A85"/>
    <w:rsid w:val="007E0205"/>
    <w:rsid w:val="007E5C08"/>
    <w:rsid w:val="007F2CBB"/>
    <w:rsid w:val="007F3105"/>
    <w:rsid w:val="007F387D"/>
    <w:rsid w:val="007F5A96"/>
    <w:rsid w:val="007F739C"/>
    <w:rsid w:val="007F7D50"/>
    <w:rsid w:val="008045E8"/>
    <w:rsid w:val="00805FA8"/>
    <w:rsid w:val="00805FDF"/>
    <w:rsid w:val="008062D9"/>
    <w:rsid w:val="00806AE8"/>
    <w:rsid w:val="00814A24"/>
    <w:rsid w:val="00815AEC"/>
    <w:rsid w:val="00817CAC"/>
    <w:rsid w:val="008208C0"/>
    <w:rsid w:val="0082133A"/>
    <w:rsid w:val="00822894"/>
    <w:rsid w:val="0082291F"/>
    <w:rsid w:val="00825314"/>
    <w:rsid w:val="00826A9B"/>
    <w:rsid w:val="00827519"/>
    <w:rsid w:val="00830D18"/>
    <w:rsid w:val="008331CA"/>
    <w:rsid w:val="008353F3"/>
    <w:rsid w:val="00841FA4"/>
    <w:rsid w:val="00842471"/>
    <w:rsid w:val="00842543"/>
    <w:rsid w:val="00842B21"/>
    <w:rsid w:val="008441D2"/>
    <w:rsid w:val="008449FF"/>
    <w:rsid w:val="00850125"/>
    <w:rsid w:val="0085464E"/>
    <w:rsid w:val="00855059"/>
    <w:rsid w:val="00857A10"/>
    <w:rsid w:val="00862B62"/>
    <w:rsid w:val="008657D7"/>
    <w:rsid w:val="00867439"/>
    <w:rsid w:val="00872181"/>
    <w:rsid w:val="0087291A"/>
    <w:rsid w:val="00875451"/>
    <w:rsid w:val="00875664"/>
    <w:rsid w:val="00876297"/>
    <w:rsid w:val="008826EA"/>
    <w:rsid w:val="00883700"/>
    <w:rsid w:val="00884F3E"/>
    <w:rsid w:val="0088756B"/>
    <w:rsid w:val="0089025D"/>
    <w:rsid w:val="00893C4F"/>
    <w:rsid w:val="00894CA1"/>
    <w:rsid w:val="008A12FF"/>
    <w:rsid w:val="008A2F71"/>
    <w:rsid w:val="008A3900"/>
    <w:rsid w:val="008A4001"/>
    <w:rsid w:val="008A4195"/>
    <w:rsid w:val="008A6F5C"/>
    <w:rsid w:val="008A7106"/>
    <w:rsid w:val="008A7E9D"/>
    <w:rsid w:val="008B1EF2"/>
    <w:rsid w:val="008B41CC"/>
    <w:rsid w:val="008B493D"/>
    <w:rsid w:val="008B6B5E"/>
    <w:rsid w:val="008B79DF"/>
    <w:rsid w:val="008C24A5"/>
    <w:rsid w:val="008C4469"/>
    <w:rsid w:val="008C5DF8"/>
    <w:rsid w:val="008C70AF"/>
    <w:rsid w:val="008D1E62"/>
    <w:rsid w:val="008D1EF7"/>
    <w:rsid w:val="008D237C"/>
    <w:rsid w:val="008D495E"/>
    <w:rsid w:val="008D4F38"/>
    <w:rsid w:val="008E1C32"/>
    <w:rsid w:val="008E21AE"/>
    <w:rsid w:val="008E28A5"/>
    <w:rsid w:val="008E2F4D"/>
    <w:rsid w:val="008E4031"/>
    <w:rsid w:val="008E6E69"/>
    <w:rsid w:val="008F1D80"/>
    <w:rsid w:val="008F2225"/>
    <w:rsid w:val="008F6C74"/>
    <w:rsid w:val="00900469"/>
    <w:rsid w:val="00913450"/>
    <w:rsid w:val="009152B9"/>
    <w:rsid w:val="009156DB"/>
    <w:rsid w:val="0091582B"/>
    <w:rsid w:val="009171E2"/>
    <w:rsid w:val="00917549"/>
    <w:rsid w:val="00922BF4"/>
    <w:rsid w:val="009232C8"/>
    <w:rsid w:val="00927BF5"/>
    <w:rsid w:val="0093025C"/>
    <w:rsid w:val="009314DC"/>
    <w:rsid w:val="00931DF7"/>
    <w:rsid w:val="00932B74"/>
    <w:rsid w:val="0093368D"/>
    <w:rsid w:val="0093489B"/>
    <w:rsid w:val="00935E34"/>
    <w:rsid w:val="00936B44"/>
    <w:rsid w:val="00937683"/>
    <w:rsid w:val="009403FC"/>
    <w:rsid w:val="00943BAE"/>
    <w:rsid w:val="00944276"/>
    <w:rsid w:val="009451B9"/>
    <w:rsid w:val="00946C0D"/>
    <w:rsid w:val="00954713"/>
    <w:rsid w:val="00955533"/>
    <w:rsid w:val="0095565A"/>
    <w:rsid w:val="009601ED"/>
    <w:rsid w:val="00961282"/>
    <w:rsid w:val="00962F8C"/>
    <w:rsid w:val="0096468D"/>
    <w:rsid w:val="00964D2F"/>
    <w:rsid w:val="00967768"/>
    <w:rsid w:val="00972DD3"/>
    <w:rsid w:val="009737EE"/>
    <w:rsid w:val="009755B5"/>
    <w:rsid w:val="0098174D"/>
    <w:rsid w:val="00981F20"/>
    <w:rsid w:val="0098215F"/>
    <w:rsid w:val="009840E1"/>
    <w:rsid w:val="00984DEB"/>
    <w:rsid w:val="00986354"/>
    <w:rsid w:val="009877B8"/>
    <w:rsid w:val="00987935"/>
    <w:rsid w:val="00991313"/>
    <w:rsid w:val="0099634D"/>
    <w:rsid w:val="009969E3"/>
    <w:rsid w:val="009A0348"/>
    <w:rsid w:val="009A10FF"/>
    <w:rsid w:val="009A1345"/>
    <w:rsid w:val="009A1564"/>
    <w:rsid w:val="009A31A0"/>
    <w:rsid w:val="009A3DE1"/>
    <w:rsid w:val="009A42EF"/>
    <w:rsid w:val="009A5664"/>
    <w:rsid w:val="009A6B30"/>
    <w:rsid w:val="009B2C8B"/>
    <w:rsid w:val="009B3140"/>
    <w:rsid w:val="009B37E1"/>
    <w:rsid w:val="009B5BCE"/>
    <w:rsid w:val="009B5C79"/>
    <w:rsid w:val="009B5DED"/>
    <w:rsid w:val="009B794D"/>
    <w:rsid w:val="009B7A59"/>
    <w:rsid w:val="009C07D7"/>
    <w:rsid w:val="009C16C9"/>
    <w:rsid w:val="009C23E2"/>
    <w:rsid w:val="009C52FC"/>
    <w:rsid w:val="009C6DAE"/>
    <w:rsid w:val="009D2A53"/>
    <w:rsid w:val="009D2CDB"/>
    <w:rsid w:val="009D37E8"/>
    <w:rsid w:val="009D3CE2"/>
    <w:rsid w:val="009D5BD1"/>
    <w:rsid w:val="009D5E83"/>
    <w:rsid w:val="009D618C"/>
    <w:rsid w:val="009D688B"/>
    <w:rsid w:val="009E0221"/>
    <w:rsid w:val="009E3146"/>
    <w:rsid w:val="009E47A3"/>
    <w:rsid w:val="009E6A76"/>
    <w:rsid w:val="009E6D06"/>
    <w:rsid w:val="009E6E2F"/>
    <w:rsid w:val="009F0C7C"/>
    <w:rsid w:val="009F68D7"/>
    <w:rsid w:val="009F6CDF"/>
    <w:rsid w:val="00A007C7"/>
    <w:rsid w:val="00A00C55"/>
    <w:rsid w:val="00A05169"/>
    <w:rsid w:val="00A05441"/>
    <w:rsid w:val="00A07AE7"/>
    <w:rsid w:val="00A10E88"/>
    <w:rsid w:val="00A111CE"/>
    <w:rsid w:val="00A13D0F"/>
    <w:rsid w:val="00A13EBE"/>
    <w:rsid w:val="00A13F41"/>
    <w:rsid w:val="00A15798"/>
    <w:rsid w:val="00A23EC2"/>
    <w:rsid w:val="00A268CA"/>
    <w:rsid w:val="00A27BEB"/>
    <w:rsid w:val="00A32BF7"/>
    <w:rsid w:val="00A32DF7"/>
    <w:rsid w:val="00A33BFB"/>
    <w:rsid w:val="00A34FB1"/>
    <w:rsid w:val="00A365B4"/>
    <w:rsid w:val="00A36CC4"/>
    <w:rsid w:val="00A40AAF"/>
    <w:rsid w:val="00A40BE1"/>
    <w:rsid w:val="00A42D1A"/>
    <w:rsid w:val="00A465CD"/>
    <w:rsid w:val="00A4728D"/>
    <w:rsid w:val="00A50325"/>
    <w:rsid w:val="00A50692"/>
    <w:rsid w:val="00A524F1"/>
    <w:rsid w:val="00A528B4"/>
    <w:rsid w:val="00A52FA7"/>
    <w:rsid w:val="00A530C2"/>
    <w:rsid w:val="00A5436D"/>
    <w:rsid w:val="00A55CF4"/>
    <w:rsid w:val="00A57347"/>
    <w:rsid w:val="00A6005D"/>
    <w:rsid w:val="00A64F8A"/>
    <w:rsid w:val="00A70D9D"/>
    <w:rsid w:val="00A72258"/>
    <w:rsid w:val="00A73EEF"/>
    <w:rsid w:val="00A7544D"/>
    <w:rsid w:val="00A80474"/>
    <w:rsid w:val="00A80CA0"/>
    <w:rsid w:val="00A819BD"/>
    <w:rsid w:val="00A829E0"/>
    <w:rsid w:val="00A8327B"/>
    <w:rsid w:val="00A8649B"/>
    <w:rsid w:val="00A870ED"/>
    <w:rsid w:val="00A90BE4"/>
    <w:rsid w:val="00A938A9"/>
    <w:rsid w:val="00AA1AD9"/>
    <w:rsid w:val="00AB0317"/>
    <w:rsid w:val="00AB032A"/>
    <w:rsid w:val="00AB609F"/>
    <w:rsid w:val="00AB732B"/>
    <w:rsid w:val="00AC091A"/>
    <w:rsid w:val="00AC12E3"/>
    <w:rsid w:val="00AC23E0"/>
    <w:rsid w:val="00AC3441"/>
    <w:rsid w:val="00AC3C7C"/>
    <w:rsid w:val="00AC3F53"/>
    <w:rsid w:val="00AD163E"/>
    <w:rsid w:val="00AD1790"/>
    <w:rsid w:val="00AD6A40"/>
    <w:rsid w:val="00AE2749"/>
    <w:rsid w:val="00AE403D"/>
    <w:rsid w:val="00AE5A99"/>
    <w:rsid w:val="00AE6E51"/>
    <w:rsid w:val="00AF12FC"/>
    <w:rsid w:val="00AF1996"/>
    <w:rsid w:val="00AF1CAC"/>
    <w:rsid w:val="00AF3539"/>
    <w:rsid w:val="00AF61E5"/>
    <w:rsid w:val="00AF7543"/>
    <w:rsid w:val="00AF7776"/>
    <w:rsid w:val="00B006B8"/>
    <w:rsid w:val="00B013F5"/>
    <w:rsid w:val="00B062EF"/>
    <w:rsid w:val="00B0721F"/>
    <w:rsid w:val="00B07B48"/>
    <w:rsid w:val="00B10E2E"/>
    <w:rsid w:val="00B12EFA"/>
    <w:rsid w:val="00B1312B"/>
    <w:rsid w:val="00B13915"/>
    <w:rsid w:val="00B13F32"/>
    <w:rsid w:val="00B15667"/>
    <w:rsid w:val="00B15886"/>
    <w:rsid w:val="00B16A6E"/>
    <w:rsid w:val="00B1704F"/>
    <w:rsid w:val="00B2225F"/>
    <w:rsid w:val="00B240F5"/>
    <w:rsid w:val="00B31174"/>
    <w:rsid w:val="00B32EBF"/>
    <w:rsid w:val="00B4035B"/>
    <w:rsid w:val="00B43239"/>
    <w:rsid w:val="00B43622"/>
    <w:rsid w:val="00B4367F"/>
    <w:rsid w:val="00B43AAF"/>
    <w:rsid w:val="00B444D3"/>
    <w:rsid w:val="00B47A44"/>
    <w:rsid w:val="00B50815"/>
    <w:rsid w:val="00B52229"/>
    <w:rsid w:val="00B53446"/>
    <w:rsid w:val="00B54488"/>
    <w:rsid w:val="00B56FFB"/>
    <w:rsid w:val="00B64AF8"/>
    <w:rsid w:val="00B67BFC"/>
    <w:rsid w:val="00B7096F"/>
    <w:rsid w:val="00B715C4"/>
    <w:rsid w:val="00B737A7"/>
    <w:rsid w:val="00B751D3"/>
    <w:rsid w:val="00B7641D"/>
    <w:rsid w:val="00B7741E"/>
    <w:rsid w:val="00B82401"/>
    <w:rsid w:val="00B83A71"/>
    <w:rsid w:val="00B84CCB"/>
    <w:rsid w:val="00B8523A"/>
    <w:rsid w:val="00B86417"/>
    <w:rsid w:val="00B86A78"/>
    <w:rsid w:val="00B86D76"/>
    <w:rsid w:val="00B86EC7"/>
    <w:rsid w:val="00B87366"/>
    <w:rsid w:val="00B910A3"/>
    <w:rsid w:val="00B91A6D"/>
    <w:rsid w:val="00B91DCC"/>
    <w:rsid w:val="00B9310B"/>
    <w:rsid w:val="00B93789"/>
    <w:rsid w:val="00B96079"/>
    <w:rsid w:val="00B977C8"/>
    <w:rsid w:val="00BA0A0E"/>
    <w:rsid w:val="00BA2DE0"/>
    <w:rsid w:val="00BA3AD3"/>
    <w:rsid w:val="00BA4E6C"/>
    <w:rsid w:val="00BA57BA"/>
    <w:rsid w:val="00BB1D8A"/>
    <w:rsid w:val="00BB576C"/>
    <w:rsid w:val="00BB65E3"/>
    <w:rsid w:val="00BC18BB"/>
    <w:rsid w:val="00BC1ECE"/>
    <w:rsid w:val="00BC2BB0"/>
    <w:rsid w:val="00BC78EF"/>
    <w:rsid w:val="00BD1659"/>
    <w:rsid w:val="00BD193D"/>
    <w:rsid w:val="00BD4441"/>
    <w:rsid w:val="00BD49B6"/>
    <w:rsid w:val="00BD7045"/>
    <w:rsid w:val="00BD7B9D"/>
    <w:rsid w:val="00BE0675"/>
    <w:rsid w:val="00BF1AFF"/>
    <w:rsid w:val="00BF4F3A"/>
    <w:rsid w:val="00BF63A5"/>
    <w:rsid w:val="00BF6A63"/>
    <w:rsid w:val="00BF6E70"/>
    <w:rsid w:val="00BF75C4"/>
    <w:rsid w:val="00C03462"/>
    <w:rsid w:val="00C04EEE"/>
    <w:rsid w:val="00C04F9B"/>
    <w:rsid w:val="00C0617A"/>
    <w:rsid w:val="00C0686B"/>
    <w:rsid w:val="00C12781"/>
    <w:rsid w:val="00C127E7"/>
    <w:rsid w:val="00C129B4"/>
    <w:rsid w:val="00C12E20"/>
    <w:rsid w:val="00C13B8E"/>
    <w:rsid w:val="00C2233F"/>
    <w:rsid w:val="00C2315A"/>
    <w:rsid w:val="00C26148"/>
    <w:rsid w:val="00C266D9"/>
    <w:rsid w:val="00C31D99"/>
    <w:rsid w:val="00C32DB9"/>
    <w:rsid w:val="00C34368"/>
    <w:rsid w:val="00C4093B"/>
    <w:rsid w:val="00C41446"/>
    <w:rsid w:val="00C41CFC"/>
    <w:rsid w:val="00C44976"/>
    <w:rsid w:val="00C46B66"/>
    <w:rsid w:val="00C50306"/>
    <w:rsid w:val="00C507F3"/>
    <w:rsid w:val="00C55E19"/>
    <w:rsid w:val="00C5701C"/>
    <w:rsid w:val="00C61ED7"/>
    <w:rsid w:val="00C62909"/>
    <w:rsid w:val="00C6437B"/>
    <w:rsid w:val="00C64CC6"/>
    <w:rsid w:val="00C6507F"/>
    <w:rsid w:val="00C66015"/>
    <w:rsid w:val="00C6654A"/>
    <w:rsid w:val="00C6746E"/>
    <w:rsid w:val="00C67996"/>
    <w:rsid w:val="00C70583"/>
    <w:rsid w:val="00C80542"/>
    <w:rsid w:val="00C811CE"/>
    <w:rsid w:val="00C819A6"/>
    <w:rsid w:val="00C81BEC"/>
    <w:rsid w:val="00C84CD5"/>
    <w:rsid w:val="00C84D9D"/>
    <w:rsid w:val="00C91D32"/>
    <w:rsid w:val="00C93E0A"/>
    <w:rsid w:val="00C96A71"/>
    <w:rsid w:val="00CA0176"/>
    <w:rsid w:val="00CA0254"/>
    <w:rsid w:val="00CA4336"/>
    <w:rsid w:val="00CA44BC"/>
    <w:rsid w:val="00CA7518"/>
    <w:rsid w:val="00CB2F6B"/>
    <w:rsid w:val="00CB53E7"/>
    <w:rsid w:val="00CB59B7"/>
    <w:rsid w:val="00CB65EE"/>
    <w:rsid w:val="00CC069F"/>
    <w:rsid w:val="00CC17E1"/>
    <w:rsid w:val="00CC2630"/>
    <w:rsid w:val="00CC394F"/>
    <w:rsid w:val="00CC51A1"/>
    <w:rsid w:val="00CC5746"/>
    <w:rsid w:val="00CC5C4C"/>
    <w:rsid w:val="00CC5E20"/>
    <w:rsid w:val="00CC6948"/>
    <w:rsid w:val="00CC6F59"/>
    <w:rsid w:val="00CD15EC"/>
    <w:rsid w:val="00CD1903"/>
    <w:rsid w:val="00CD1C6E"/>
    <w:rsid w:val="00CD1F2D"/>
    <w:rsid w:val="00CD5814"/>
    <w:rsid w:val="00CD591D"/>
    <w:rsid w:val="00CE507C"/>
    <w:rsid w:val="00CE7D36"/>
    <w:rsid w:val="00CF074C"/>
    <w:rsid w:val="00CF153D"/>
    <w:rsid w:val="00CF57A1"/>
    <w:rsid w:val="00CF7EFE"/>
    <w:rsid w:val="00D0362E"/>
    <w:rsid w:val="00D04121"/>
    <w:rsid w:val="00D05275"/>
    <w:rsid w:val="00D05758"/>
    <w:rsid w:val="00D05B3C"/>
    <w:rsid w:val="00D0765B"/>
    <w:rsid w:val="00D1030F"/>
    <w:rsid w:val="00D10F96"/>
    <w:rsid w:val="00D20244"/>
    <w:rsid w:val="00D25686"/>
    <w:rsid w:val="00D27EBE"/>
    <w:rsid w:val="00D30451"/>
    <w:rsid w:val="00D32970"/>
    <w:rsid w:val="00D34884"/>
    <w:rsid w:val="00D365C9"/>
    <w:rsid w:val="00D430BB"/>
    <w:rsid w:val="00D44318"/>
    <w:rsid w:val="00D45D69"/>
    <w:rsid w:val="00D46804"/>
    <w:rsid w:val="00D51BEE"/>
    <w:rsid w:val="00D52B6C"/>
    <w:rsid w:val="00D53B8E"/>
    <w:rsid w:val="00D57F26"/>
    <w:rsid w:val="00D57F93"/>
    <w:rsid w:val="00D737AD"/>
    <w:rsid w:val="00D73CED"/>
    <w:rsid w:val="00D7758C"/>
    <w:rsid w:val="00D80981"/>
    <w:rsid w:val="00D81D57"/>
    <w:rsid w:val="00D81DAA"/>
    <w:rsid w:val="00D81EB6"/>
    <w:rsid w:val="00D82628"/>
    <w:rsid w:val="00D84410"/>
    <w:rsid w:val="00D86CB0"/>
    <w:rsid w:val="00D87B20"/>
    <w:rsid w:val="00D90FEE"/>
    <w:rsid w:val="00D9349A"/>
    <w:rsid w:val="00D936B3"/>
    <w:rsid w:val="00D949A2"/>
    <w:rsid w:val="00D970EC"/>
    <w:rsid w:val="00DA0125"/>
    <w:rsid w:val="00DA10C9"/>
    <w:rsid w:val="00DA1909"/>
    <w:rsid w:val="00DA2178"/>
    <w:rsid w:val="00DA2EAC"/>
    <w:rsid w:val="00DA3E30"/>
    <w:rsid w:val="00DA442C"/>
    <w:rsid w:val="00DA45A1"/>
    <w:rsid w:val="00DA4723"/>
    <w:rsid w:val="00DA6851"/>
    <w:rsid w:val="00DA6D51"/>
    <w:rsid w:val="00DB1503"/>
    <w:rsid w:val="00DB3067"/>
    <w:rsid w:val="00DB386D"/>
    <w:rsid w:val="00DC10F2"/>
    <w:rsid w:val="00DC2F03"/>
    <w:rsid w:val="00DD571D"/>
    <w:rsid w:val="00DE042C"/>
    <w:rsid w:val="00DE3C3D"/>
    <w:rsid w:val="00DE3E40"/>
    <w:rsid w:val="00DE5C1E"/>
    <w:rsid w:val="00DE60CB"/>
    <w:rsid w:val="00DE6E30"/>
    <w:rsid w:val="00DF456D"/>
    <w:rsid w:val="00DF780F"/>
    <w:rsid w:val="00DF7B9E"/>
    <w:rsid w:val="00E02F76"/>
    <w:rsid w:val="00E03058"/>
    <w:rsid w:val="00E04D58"/>
    <w:rsid w:val="00E064D8"/>
    <w:rsid w:val="00E1102C"/>
    <w:rsid w:val="00E1119B"/>
    <w:rsid w:val="00E1124B"/>
    <w:rsid w:val="00E13F66"/>
    <w:rsid w:val="00E13F7B"/>
    <w:rsid w:val="00E14708"/>
    <w:rsid w:val="00E3563D"/>
    <w:rsid w:val="00E37247"/>
    <w:rsid w:val="00E43423"/>
    <w:rsid w:val="00E46D4B"/>
    <w:rsid w:val="00E47928"/>
    <w:rsid w:val="00E47E59"/>
    <w:rsid w:val="00E53120"/>
    <w:rsid w:val="00E55F3C"/>
    <w:rsid w:val="00E6022B"/>
    <w:rsid w:val="00E610CB"/>
    <w:rsid w:val="00E6369C"/>
    <w:rsid w:val="00E63AAD"/>
    <w:rsid w:val="00E65E32"/>
    <w:rsid w:val="00E70585"/>
    <w:rsid w:val="00E77D50"/>
    <w:rsid w:val="00E806C4"/>
    <w:rsid w:val="00E841B3"/>
    <w:rsid w:val="00E84C29"/>
    <w:rsid w:val="00E84FBC"/>
    <w:rsid w:val="00E859DE"/>
    <w:rsid w:val="00E95081"/>
    <w:rsid w:val="00E95095"/>
    <w:rsid w:val="00E956BF"/>
    <w:rsid w:val="00E965E4"/>
    <w:rsid w:val="00EA122C"/>
    <w:rsid w:val="00EA160C"/>
    <w:rsid w:val="00EA3123"/>
    <w:rsid w:val="00EA47B5"/>
    <w:rsid w:val="00EB11B1"/>
    <w:rsid w:val="00EB3648"/>
    <w:rsid w:val="00EB4D64"/>
    <w:rsid w:val="00EB6EA6"/>
    <w:rsid w:val="00EC005C"/>
    <w:rsid w:val="00EC09C6"/>
    <w:rsid w:val="00EC13E2"/>
    <w:rsid w:val="00EC2A4C"/>
    <w:rsid w:val="00EC4069"/>
    <w:rsid w:val="00EC5904"/>
    <w:rsid w:val="00EC65C1"/>
    <w:rsid w:val="00EC6B25"/>
    <w:rsid w:val="00ED24CD"/>
    <w:rsid w:val="00ED3462"/>
    <w:rsid w:val="00ED583B"/>
    <w:rsid w:val="00ED6899"/>
    <w:rsid w:val="00EE52E4"/>
    <w:rsid w:val="00EF07A9"/>
    <w:rsid w:val="00EF16C3"/>
    <w:rsid w:val="00EF1753"/>
    <w:rsid w:val="00EF41ED"/>
    <w:rsid w:val="00EF4960"/>
    <w:rsid w:val="00F01B23"/>
    <w:rsid w:val="00F01CEA"/>
    <w:rsid w:val="00F03EB8"/>
    <w:rsid w:val="00F04D27"/>
    <w:rsid w:val="00F06864"/>
    <w:rsid w:val="00F07B04"/>
    <w:rsid w:val="00F11116"/>
    <w:rsid w:val="00F112CA"/>
    <w:rsid w:val="00F1213D"/>
    <w:rsid w:val="00F1281C"/>
    <w:rsid w:val="00F148AC"/>
    <w:rsid w:val="00F17B7E"/>
    <w:rsid w:val="00F17C03"/>
    <w:rsid w:val="00F20B05"/>
    <w:rsid w:val="00F22F08"/>
    <w:rsid w:val="00F325D9"/>
    <w:rsid w:val="00F33C43"/>
    <w:rsid w:val="00F3680A"/>
    <w:rsid w:val="00F40F86"/>
    <w:rsid w:val="00F41260"/>
    <w:rsid w:val="00F42409"/>
    <w:rsid w:val="00F44AFA"/>
    <w:rsid w:val="00F451AD"/>
    <w:rsid w:val="00F46420"/>
    <w:rsid w:val="00F46A01"/>
    <w:rsid w:val="00F476EB"/>
    <w:rsid w:val="00F50EFE"/>
    <w:rsid w:val="00F50F2C"/>
    <w:rsid w:val="00F51558"/>
    <w:rsid w:val="00F61D20"/>
    <w:rsid w:val="00F62733"/>
    <w:rsid w:val="00F6397A"/>
    <w:rsid w:val="00F6542D"/>
    <w:rsid w:val="00F6610B"/>
    <w:rsid w:val="00F727AF"/>
    <w:rsid w:val="00F72B33"/>
    <w:rsid w:val="00F7437B"/>
    <w:rsid w:val="00F80627"/>
    <w:rsid w:val="00F84DA0"/>
    <w:rsid w:val="00F85A53"/>
    <w:rsid w:val="00F85FF9"/>
    <w:rsid w:val="00F8757C"/>
    <w:rsid w:val="00F90F3B"/>
    <w:rsid w:val="00F91F71"/>
    <w:rsid w:val="00F92AA4"/>
    <w:rsid w:val="00F92EE7"/>
    <w:rsid w:val="00F93309"/>
    <w:rsid w:val="00F934DC"/>
    <w:rsid w:val="00F94CBA"/>
    <w:rsid w:val="00FA375A"/>
    <w:rsid w:val="00FA3D55"/>
    <w:rsid w:val="00FA3F20"/>
    <w:rsid w:val="00FA603B"/>
    <w:rsid w:val="00FA60BA"/>
    <w:rsid w:val="00FA6504"/>
    <w:rsid w:val="00FA7118"/>
    <w:rsid w:val="00FA7BC0"/>
    <w:rsid w:val="00FA7EA9"/>
    <w:rsid w:val="00FB05F1"/>
    <w:rsid w:val="00FB07F5"/>
    <w:rsid w:val="00FB22AA"/>
    <w:rsid w:val="00FB6C6B"/>
    <w:rsid w:val="00FB6FE8"/>
    <w:rsid w:val="00FB781D"/>
    <w:rsid w:val="00FC050A"/>
    <w:rsid w:val="00FC21A4"/>
    <w:rsid w:val="00FC29C3"/>
    <w:rsid w:val="00FC36DA"/>
    <w:rsid w:val="00FC3883"/>
    <w:rsid w:val="00FC5424"/>
    <w:rsid w:val="00FC7400"/>
    <w:rsid w:val="00FC788A"/>
    <w:rsid w:val="00FD0218"/>
    <w:rsid w:val="00FD0E17"/>
    <w:rsid w:val="00FD22A3"/>
    <w:rsid w:val="00FD2B5C"/>
    <w:rsid w:val="00FD69C2"/>
    <w:rsid w:val="00FE102B"/>
    <w:rsid w:val="00FE1202"/>
    <w:rsid w:val="00FE2651"/>
    <w:rsid w:val="00FE31DC"/>
    <w:rsid w:val="00FE684D"/>
    <w:rsid w:val="00FF0106"/>
    <w:rsid w:val="00FF01EB"/>
    <w:rsid w:val="00FF11B5"/>
    <w:rsid w:val="00FF2441"/>
    <w:rsid w:val="00FF4AEA"/>
    <w:rsid w:val="00FF5A1D"/>
    <w:rsid w:val="00FF5E52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0D1D648"/>
  <w15:chartTrackingRefBased/>
  <w15:docId w15:val="{3B12981D-E122-44E4-8246-C8C56E84450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A01"/>
    <w:pPr>
      <w:bidi/>
      <w:jc w:val="both"/>
    </w:pPr>
    <w:rPr>
      <w:rFonts w:ascii="Tahoma" w:hAnsi="Tahoma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cs="David"/>
      <w:szCs w:val="26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cs="David"/>
      <w:b/>
      <w:bCs/>
      <w:szCs w:val="5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David"/>
      <w:szCs w:val="32"/>
    </w:rPr>
  </w:style>
  <w:style w:type="paragraph" w:styleId="Heading4">
    <w:name w:val="heading 4"/>
    <w:basedOn w:val="Normal"/>
    <w:next w:val="Normal"/>
    <w:qFormat/>
    <w:pPr>
      <w:keepNext/>
      <w:ind w:start="0.90pt"/>
      <w:jc w:val="start"/>
      <w:outlineLvl w:val="3"/>
    </w:pPr>
    <w:rPr>
      <w:b/>
      <w:bCs/>
      <w:i/>
      <w:iCs/>
      <w:sz w:val="40"/>
      <w:szCs w:val="40"/>
      <w:lang w:eastAsia="he-IL"/>
    </w:rPr>
  </w:style>
  <w:style w:type="paragraph" w:styleId="Heading5">
    <w:name w:val="heading 5"/>
    <w:basedOn w:val="Normal"/>
    <w:next w:val="Normal"/>
    <w:qFormat/>
    <w:pPr>
      <w:keepNext/>
      <w:ind w:end="0.70pt"/>
      <w:jc w:val="center"/>
      <w:outlineLvl w:val="4"/>
    </w:pPr>
    <w:rPr>
      <w:rFonts w:cs="David"/>
      <w:b/>
      <w:bCs/>
      <w:color w:val="000080"/>
    </w:rPr>
  </w:style>
  <w:style w:type="paragraph" w:styleId="Heading6">
    <w:name w:val="heading 6"/>
    <w:basedOn w:val="Normal"/>
    <w:next w:val="Normal"/>
    <w:qFormat/>
    <w:pPr>
      <w:keepNext/>
      <w:bidi w:val="0"/>
      <w:jc w:val="center"/>
      <w:outlineLvl w:val="5"/>
    </w:pPr>
    <w:rPr>
      <w:b/>
      <w:bCs/>
      <w:sz w:val="52"/>
      <w:u w:val="single"/>
    </w:rPr>
  </w:style>
  <w:style w:type="paragraph" w:styleId="Heading7">
    <w:name w:val="heading 7"/>
    <w:basedOn w:val="Normal"/>
    <w:next w:val="Normal"/>
    <w:qFormat/>
    <w:pPr>
      <w:keepNext/>
      <w:ind w:start="0.90pt"/>
      <w:jc w:val="end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spacing w:before="6pt"/>
      <w:ind w:start="0.90pt"/>
      <w:jc w:val="center"/>
      <w:outlineLvl w:val="7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pPr>
      <w:keepLines/>
      <w:framePr w:w="131.75pt" w:h="56.90pt" w:wrap="notBeside" w:vAnchor="page" w:hAnchor="margin" w:xAlign="right" w:y="33.90pt" w:anchorLock="1"/>
      <w:spacing w:line="10pt" w:lineRule="atLeast"/>
      <w:ind w:start="0.05pt" w:end="0.05pt"/>
    </w:pPr>
    <w:rPr>
      <w:rFonts w:cs="Times New Roman"/>
      <w:sz w:val="16"/>
      <w:szCs w:val="16"/>
    </w:rPr>
  </w:style>
  <w:style w:type="paragraph" w:customStyle="1" w:styleId="a">
    <w:name w:val="תכתובת"/>
    <w:basedOn w:val="Normal"/>
    <w:rPr>
      <w:color w:val="000080"/>
    </w:rPr>
  </w:style>
  <w:style w:type="paragraph" w:customStyle="1" w:styleId="DocumentLabel">
    <w:name w:val="Document Label"/>
    <w:next w:val="Normal"/>
    <w:pPr>
      <w:spacing w:before="5pt" w:after="36pt" w:line="30pt" w:lineRule="exact"/>
      <w:ind w:start="42pt" w:end="42pt"/>
    </w:pPr>
    <w:rPr>
      <w:noProof/>
      <w:spacing w:val="-34"/>
      <w:sz w:val="60"/>
      <w:szCs w:val="60"/>
    </w:rPr>
  </w:style>
  <w:style w:type="paragraph" w:customStyle="1" w:styleId="Logo">
    <w:name w:val="Logo"/>
    <w:basedOn w:val="Normal"/>
    <w:pPr>
      <w:bidi w:val="0"/>
      <w:jc w:val="start"/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line="18pt" w:lineRule="auto"/>
    </w:pPr>
    <w:rPr>
      <w:rFonts w:ascii="Arial" w:hAnsi="Arial" w:cs="Arial"/>
      <w:sz w:val="24"/>
      <w:szCs w:val="24"/>
    </w:rPr>
  </w:style>
  <w:style w:type="paragraph" w:customStyle="1" w:styleId="0-12-">
    <w:name w:val="ד0-12-ר"/>
    <w:basedOn w:val="Normal"/>
    <w:pPr>
      <w:ind w:end="28.35pt" w:hanging="28.35pt"/>
      <w:jc w:val="start"/>
    </w:pPr>
    <w:rPr>
      <w:rFonts w:ascii="Times New Roman" w:hAnsi="Times New Roman" w:cs="David"/>
      <w:noProof/>
      <w:sz w:val="24"/>
      <w:szCs w:val="24"/>
      <w:lang w:eastAsia="he-IL"/>
    </w:rPr>
  </w:style>
  <w:style w:type="paragraph" w:styleId="Header">
    <w:name w:val="header"/>
    <w:basedOn w:val="Normal"/>
    <w:link w:val="HeaderChar"/>
    <w:uiPriority w:val="99"/>
    <w:pPr>
      <w:tabs>
        <w:tab w:val="center" w:pos="207.65pt"/>
        <w:tab w:val="end" w:pos="415.30pt"/>
      </w:tabs>
      <w:jc w:val="start"/>
    </w:pPr>
    <w:rPr>
      <w:rFonts w:ascii="Times New Roman" w:hAnsi="Times New Roman" w:cs="Times New Roman"/>
      <w:noProof/>
      <w:sz w:val="24"/>
      <w:szCs w:val="24"/>
      <w:lang w:val="x-none" w:eastAsia="he-IL"/>
    </w:rPr>
  </w:style>
  <w:style w:type="paragraph" w:styleId="Footer">
    <w:name w:val="footer"/>
    <w:basedOn w:val="Normal"/>
    <w:link w:val="FooterChar"/>
    <w:uiPriority w:val="99"/>
    <w:pPr>
      <w:tabs>
        <w:tab w:val="center" w:pos="207.65pt"/>
        <w:tab w:val="end" w:pos="415.30pt"/>
      </w:tabs>
      <w:jc w:val="start"/>
    </w:pPr>
    <w:rPr>
      <w:rFonts w:ascii="Times New Roman" w:hAnsi="Times New Roman" w:cs="David"/>
      <w:noProof/>
      <w:sz w:val="24"/>
      <w:szCs w:val="24"/>
      <w:lang w:eastAsia="he-IL"/>
    </w:rPr>
  </w:style>
  <w:style w:type="paragraph" w:styleId="BodyTextIndent">
    <w:name w:val="Body Text Indent"/>
    <w:basedOn w:val="Normal"/>
    <w:pPr>
      <w:spacing w:line="24pt" w:lineRule="auto"/>
      <w:ind w:start="36pt"/>
    </w:pPr>
    <w:rPr>
      <w:sz w:val="20"/>
      <w:szCs w:val="20"/>
    </w:rPr>
  </w:style>
  <w:style w:type="paragraph" w:styleId="BlockText">
    <w:name w:val="Block Text"/>
    <w:basedOn w:val="Normal"/>
    <w:rsid w:val="005E5BC4"/>
    <w:pPr>
      <w:tabs>
        <w:tab w:val="start" w:pos="37.60pt"/>
      </w:tabs>
      <w:ind w:start="0.70pt" w:end="72pt" w:hanging="72pt"/>
    </w:pPr>
    <w:rPr>
      <w:rFonts w:ascii="Arial" w:hAnsi="Arial" w:cs="Arial"/>
      <w:noProof/>
      <w:sz w:val="20"/>
      <w:szCs w:val="16"/>
      <w:lang w:eastAsia="he-IL"/>
    </w:rPr>
  </w:style>
  <w:style w:type="paragraph" w:styleId="BalloonText">
    <w:name w:val="Balloon Text"/>
    <w:basedOn w:val="Normal"/>
    <w:semiHidden/>
    <w:rsid w:val="00937683"/>
    <w:rPr>
      <w:sz w:val="16"/>
      <w:szCs w:val="16"/>
    </w:rPr>
  </w:style>
  <w:style w:type="table" w:styleId="TableGrid">
    <w:name w:val="Table Grid"/>
    <w:basedOn w:val="TableNormal"/>
    <w:uiPriority w:val="59"/>
    <w:rsid w:val="00351E40"/>
    <w:pPr>
      <w:bidi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9A3DE1"/>
    <w:pPr>
      <w:jc w:val="center"/>
    </w:pPr>
    <w:rPr>
      <w:rFonts w:ascii="Century Gothic" w:hAnsi="Century Gothic" w:cs="Times New Roman"/>
      <w:color w:val="000080"/>
      <w:sz w:val="20"/>
      <w:szCs w:val="44"/>
      <w:lang w:val="x-none" w:eastAsia="he-IL"/>
    </w:rPr>
  </w:style>
  <w:style w:type="character" w:customStyle="1" w:styleId="TitleChar">
    <w:name w:val="Title Char"/>
    <w:link w:val="Title"/>
    <w:rsid w:val="009A3DE1"/>
    <w:rPr>
      <w:rFonts w:ascii="Century Gothic" w:hAnsi="Century Gothic" w:cs="David"/>
      <w:color w:val="000080"/>
      <w:szCs w:val="44"/>
      <w:lang w:eastAsia="he-IL"/>
    </w:rPr>
  </w:style>
  <w:style w:type="character" w:customStyle="1" w:styleId="msoins0">
    <w:name w:val="msoins0"/>
    <w:rsid w:val="009A3DE1"/>
    <w:rPr>
      <w:color w:val="008080"/>
      <w:u w:val="single"/>
    </w:rPr>
  </w:style>
  <w:style w:type="character" w:customStyle="1" w:styleId="HeaderChar">
    <w:name w:val="Header Char"/>
    <w:link w:val="Header"/>
    <w:uiPriority w:val="99"/>
    <w:rsid w:val="00E3563D"/>
    <w:rPr>
      <w:rFonts w:cs="David"/>
      <w:noProof/>
      <w:sz w:val="24"/>
      <w:szCs w:val="24"/>
      <w:lang w:eastAsia="he-IL"/>
    </w:rPr>
  </w:style>
  <w:style w:type="paragraph" w:styleId="ListParagraph">
    <w:name w:val="List Paragraph"/>
    <w:basedOn w:val="Normal"/>
    <w:link w:val="ListParagraphChar"/>
    <w:uiPriority w:val="34"/>
    <w:qFormat/>
    <w:rsid w:val="00154237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FE1202"/>
    <w:pPr>
      <w:bidi w:val="0"/>
      <w:spacing w:before="5pt" w:beforeAutospacing="1" w:after="5pt" w:afterAutospacing="1"/>
      <w:jc w:val="start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7C7A85"/>
    <w:rPr>
      <w:rFonts w:ascii="Tahoma" w:hAnsi="Tahoma" w:cs="David"/>
      <w:sz w:val="22"/>
      <w:szCs w:val="26"/>
    </w:rPr>
  </w:style>
  <w:style w:type="character" w:customStyle="1" w:styleId="Heading2Char">
    <w:name w:val="Heading 2 Char"/>
    <w:link w:val="Heading2"/>
    <w:rsid w:val="007C7A85"/>
    <w:rPr>
      <w:rFonts w:ascii="Tahoma" w:hAnsi="Tahoma" w:cs="David"/>
      <w:b/>
      <w:bCs/>
      <w:sz w:val="22"/>
      <w:szCs w:val="52"/>
    </w:rPr>
  </w:style>
  <w:style w:type="character" w:customStyle="1" w:styleId="ListParagraphChar">
    <w:name w:val="List Paragraph Char"/>
    <w:link w:val="ListParagraph"/>
    <w:uiPriority w:val="34"/>
    <w:rsid w:val="00EC13E2"/>
    <w:rPr>
      <w:rFonts w:ascii="Tahoma" w:hAnsi="Tahoma" w:cs="Tahom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D3CE2"/>
    <w:rPr>
      <w:rFonts w:cs="David"/>
      <w:noProof/>
      <w:sz w:val="24"/>
      <w:szCs w:val="24"/>
      <w:lang w:eastAsia="he-IL"/>
    </w:rPr>
  </w:style>
  <w:style w:type="character" w:styleId="CommentReference">
    <w:name w:val="annotation reference"/>
    <w:basedOn w:val="DefaultParagraphFont"/>
    <w:rsid w:val="00FD22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2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22A3"/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2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22A3"/>
    <w:rPr>
      <w:rFonts w:ascii="Tahoma" w:hAnsi="Tahoma" w:cs="Tahoma"/>
      <w:b/>
      <w:bCs/>
    </w:rPr>
  </w:style>
  <w:style w:type="character" w:styleId="FollowedHyperlink">
    <w:name w:val="FollowedHyperlink"/>
    <w:basedOn w:val="DefaultParagraphFont"/>
    <w:rsid w:val="00FD22A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E507C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79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1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0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5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5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<Relationship Id="rId8" Type="http://purl.oclc.org/ooxml/officeDocument/relationships/header" Target="header1.xml"/>
  <Relationship Id="rId3" Type="http://purl.oclc.org/ooxml/officeDocument/relationships/styles" Target="styles.xml"/>
  <Relationship Id="rId7" Type="http://purl.oclc.org/ooxml/officeDocument/relationships/endnotes" Target="endnotes.xml"/>
  <Relationship Id="rId2" Type="http://purl.oclc.org/ooxml/officeDocument/relationships/numbering" Target="numbering.xml"/>
  <Relationship Id="rId1" Type="http://purl.oclc.org/ooxml/officeDocument/relationships/customXml" Target="../customXml/item1.xml"/>
  <Relationship Id="rId6" Type="http://purl.oclc.org/ooxml/officeDocument/relationships/footnotes" Target="footnotes.xml"/>
  <Relationship Id="rId11" Type="http://purl.oclc.org/ooxml/officeDocument/relationships/theme" Target="theme/theme1.xml"/>
  <Relationship Id="rId5" Type="http://purl.oclc.org/ooxml/officeDocument/relationships/webSettings" Target="webSettings.xml"/>
  <Relationship Id="rId10" Type="http://purl.oclc.org/ooxml/officeDocument/relationships/fontTable" Target="fontTable.xml"/>
  <Relationship Id="rId4" Type="http://purl.oclc.org/ooxml/officeDocument/relationships/settings" Target="settings.xml"/>
  <Relationship Id="rId9" Type="http://purl.oclc.org/ooxml/officeDocument/relationships/footer" Target="footer1.xml"/>
</Relationships>
</file>

<file path=word/_rels/footer1.xml.rels><?xml version="1.0" encoding="UTF-8" standalone="yes"?>
<Relationships xmlns="http://schemas.openxmlformats.org/package/2006/relationships">
  <Relationship Id="rId1" Type="http://purl.oclc.org/ooxml/officeDocument/relationships/image" Target="media/image2.jpeg"/>
</Relationships>
</file>

<file path=word/_rels/header1.xml.rels><?xml version="1.0" encoding="UTF-8" standalone="yes"?>
<Relationships xmlns="http://schemas.openxmlformats.org/package/2006/relationships">
  <Relationship Id="rId1" Type="http://purl.oclc.org/ooxml/officeDocument/relationships/image" Target="media/image1.png"/>
</Relationships>
</file>

<file path=word/_rels/settings.xml.rels><?xml version="1.0" encoding="UTF-8" standalone="yes"?>
<Relationships xmlns="http://schemas.openxmlformats.org/package/2006/relationships">
  <Relationship Id="rId1" Type="http://purl.oclc.org/ooxml/officeDocument/relationships/attachedTemplate" Target="file:///C:\Documents%20and%20Settings\GALIAI\Desktop\StoreNext%20Tradanet2.dot" TargetMode="External"/>
</Relationships>
</file>

<file path=word/theme/theme1.xml><?xml version="1.0" encoding="utf-8"?>
<a:theme xmlns:a="http://purl.oclc.org/ooxml/drawingml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2" Type="http://schemas.microsoft.com/office/2011/relationships/webextension" Target="webextension2.xml"/>
  <Relationship Id="rId1" Type="http://schemas.microsoft.com/office/2011/relationships/webextension" Target="webextension1.xml"/>
</Relationships>
</file>

<file path=word/webextensions/taskpanes.xml><?xml version="1.0" encoding="utf-8"?>
<wetp:taskpanes xmlns:wetp="http://schemas.microsoft.com/office/webextensions/taskpanes/2010/11">
  <wetp:taskpane dockstate="right" visibility="0" width="302" row="0">
    <wetp:webextensionref xmlns:r="http://purl.oclc.org/ooxml/officeDocument/relationships" r:id="rId1"/>
  </wetp:taskpane>
  <wetp:taskpane dockstate="right" visibility="0" width="350" row="0">
    <wetp:webextensionref xmlns:r="http://purl.oclc.org/ooxml/officeDocument/relationships" r:id="rId2"/>
  </wetp:taskpane>
</wetp:taskpanes>
</file>

<file path=word/webextensions/webextension1.xml><?xml version="1.0" encoding="utf-8"?>
<we:webextension xmlns:we="http://schemas.microsoft.com/office/webextensions/webextension/2010/11" id="{80EC4599-BFE5-4059-8E12-9F096FE4FB1B}">
  <we:reference id="wa200000031" version="1.9.0.0" store="en-US" storeType="OMEX"/>
  <we:alternateReferences>
    <we:reference id="wa200000031" version="1.9.0.0" store="WA200000031" storeType="OMEX"/>
  </we:alternateReferences>
  <we:properties/>
  <we:bindings/>
  <we:snapshot xmlns:r="http://purl.oclc.org/ooxml/officeDocument/relationships"/>
</we:webextension>
</file>

<file path=word/webextensions/webextension2.xml><?xml version="1.0" encoding="utf-8"?>
<we:webextension xmlns:we="http://schemas.microsoft.com/office/webextensions/webextension/2010/11" id="{59C9ACA8-1585-0149-AA00-46CDB9C13530}">
  <we:reference id="c04b694d-af9b-4825-bc04-c76bfbb396cf" version="1.9.0.0" store="developer" storeType="Registry"/>
  <we:alternateReferences/>
  <we:properties/>
  <we:bindings/>
  <we:snapshot xmlns:r="http://purl.oclc.org/ooxml/officeDocument/relationships"/>
</we:webextension>
</file>

<file path=customXml/_rels/item1.xml.rels><?xml version="1.0" encoding="UTF-8" standalone="yes"?>
<Relationships xmlns="http://schemas.openxmlformats.org/package/2006/relationships">
  <Relationship Id="rId1" Type="http://purl.oclc.org/ooxml/officeDocument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22ACAB4-7A62-4C93-92D9-A88EF72D688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Foo</Template>
  <TotalTime>1509</TotalTime>
  <Pages>1</Pages>
  <Words>1</Words>
  <Characters>12</Characters>
  <Application>Microsoft word</Application>
  <DocSecurity>0</DocSecurity>
  <Lines>1</Lines>
  <Paragraphs>1</Paragraphs>
  <ScaleCrop>false</ScaleCrop>
  <HeadingPairs>
    <vt:vector size="4" baseType="variant">
      <vt:variant>
        <vt:lpstr>Docxtemplater</vt:lpstr>
      </vt:variant>
      <vt:variant>
        <vt:i4>1</vt:i4>
      </vt:variant>
      <vt:variant>
        <vt:lpstr>Docxtemplater</vt:lpstr>
      </vt:variant>
      <vt:variant>
        <vt:i4>1</vt:i4>
      </vt:variant>
    </vt:vector>
  </HeadingPairs>
  <TitlesOfParts>
    <vt:vector size="2" baseType="lpstr">
      <vt:lpstr>Docxtemplater</vt:lpstr>
      <vt:lpstr>Docxtemplater</vt:lpstr>
    </vt:vector>
  </TitlesOfParts>
  <Company>Docxtemplater</Company>
  <LinksUpToDate>false</LinksUpToDate>
  <CharactersWithSpaces>12</CharactersWithSpaces>
  <SharedDoc>false</SharedDoc>
  <HLinks>
    <vt:vector size="12" baseType="variant">
      <vt:variant>
        <vt:i4>2293788</vt:i4>
      </vt:variant>
      <vt:variant>
        <vt:i4>3</vt:i4>
      </vt:variant>
      <vt:variant>
        <vt:i4>0</vt:i4>
      </vt:variant>
      <vt:variant>
        <vt:i4>5</vt:i4>
      </vt:variant>
      <vt:variant>
        <vt:lpwstr>Docxtemplater</vt:lpwstr>
      </vt:variant>
      <vt:variant>
        <vt:lpwstr/>
      </vt:variant>
      <vt:variant>
        <vt:i4>721022</vt:i4>
      </vt:variant>
      <vt:variant>
        <vt:i4>0</vt:i4>
      </vt:variant>
      <vt:variant>
        <vt:i4>0</vt:i4>
      </vt:variant>
      <vt:variant>
        <vt:i4>5</vt:i4>
      </vt:variant>
      <vt:variant>
        <vt:lpwstr>Docxtemplater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cp:lastModifiedBy>Docxtemplater team</cp:lastModifiedBy>
  <cp:revision>16</cp:revision>
  <cp:lastPrinted>1901-01-01T05:00:00Z</cp:lastPrinted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purl.oclc.org/ooxml/officeDocument/extendedProperties" xmlns:vt="http://purl.oclc.org/ooxml/officeDocument/docPropsVTypes">
  <Template>Foo</Template>
  <TotalTime>1509</TotalTime>
  <Pages>1</Pages>
  <Words>1</Words>
  <Characters>12</Characters>
  <Application>Microsoft word</Application>
  <DocSecurity>0</DocSecurity>
  <Lines>1</Lines>
  <Paragraphs>1</Paragraphs>
  <ScaleCrop>false</ScaleCrop>
  <HeadingPairs>
    <vt:vector size="4" baseType="variant">
      <vt:variant>
        <vt:lpstr>Docxtemplater</vt:lpstr>
      </vt:variant>
      <vt:variant>
        <vt:i4>1</vt:i4>
      </vt:variant>
      <vt:variant>
        <vt:lpstr>Docxtemplater</vt:lpstr>
      </vt:variant>
      <vt:variant>
        <vt:i4>1</vt:i4>
      </vt:variant>
    </vt:vector>
  </HeadingPairs>
  <TitlesOfParts>
    <vt:vector size="2" baseType="lpstr">
      <vt:lpstr>Docxtemplater</vt:lpstr>
      <vt:lpstr>Docxtemplater</vt:lpstr>
    </vt:vector>
  </TitlesOfParts>
  <Company>Docxtemplater</Company>
  <LinksUpToDate>false</LinksUpToDate>
  <CharactersWithSpaces>12</CharactersWithSpaces>
  <SharedDoc>false</SharedDoc>
  <HLinks>
    <vt:vector size="12" baseType="variant">
      <vt:variant>
        <vt:i4>2293788</vt:i4>
      </vt:variant>
      <vt:variant>
        <vt:i4>3</vt:i4>
      </vt:variant>
      <vt:variant>
        <vt:i4>0</vt:i4>
      </vt:variant>
      <vt:variant>
        <vt:i4>5</vt:i4>
      </vt:variant>
      <vt:variant>
        <vt:lpwstr>Docxtemplater</vt:lpwstr>
      </vt:variant>
      <vt:variant>
        <vt:lpwstr/>
      </vt:variant>
      <vt:variant>
        <vt:i4>721022</vt:i4>
      </vt:variant>
      <vt:variant>
        <vt:i4>0</vt:i4>
      </vt:variant>
      <vt:variant>
        <vt:i4>0</vt:i4>
      </vt:variant>
      <vt:variant>
        <vt:i4>5</vt:i4>
      </vt:variant>
      <vt:variant>
        <vt:lpwstr>Docxtemplater</vt:lpwstr>
      </vt:variant>
      <vt:variant>
        <vt:lpwstr/>
      </vt:variant>
    </vt:vector>
  </HLinks>
  <HyperlinksChanged>false</HyperlinksChanged>
  <AppVersion>16.0000</AppVersion>
</Properties>
</file>